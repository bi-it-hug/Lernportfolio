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902AC" w:rsidP="000A3F28" w:rsidRDefault="00B902AC" w14:paraId="4743BF25" w14:textId="57E1C5D5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Tr="005C6547" w14:paraId="0AD8DCE5" w14:textId="77777777">
        <w:trPr>
          <w:trHeight w:val="907"/>
        </w:trPr>
        <w:tc>
          <w:tcPr>
            <w:tcW w:w="3119" w:type="dxa"/>
          </w:tcPr>
          <w:p w:rsidR="005C6547" w:rsidP="00410330" w:rsidRDefault="005C6547" w14:paraId="1F89A60B" w14:textId="77777777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:rsidRPr="00A97A53" w:rsidR="00AB0981" w:rsidP="00410330" w:rsidRDefault="00AB0981" w14:paraId="7398EBD1" w14:textId="30485414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</w:rPr>
              <w:t>B</w:t>
            </w:r>
            <w:r w:rsidR="009E2048">
              <w:rPr>
                <w:color w:val="0070C0"/>
                <w:sz w:val="18"/>
              </w:rPr>
              <w:t>I</w:t>
            </w:r>
            <w:r w:rsidRPr="00AB0981">
              <w:rPr>
                <w:color w:val="0070C0"/>
                <w:sz w:val="18"/>
              </w:rPr>
              <w:t>, S</w:t>
            </w:r>
            <w:r w:rsidR="009E2048">
              <w:rPr>
                <w:color w:val="0070C0"/>
                <w:sz w:val="18"/>
              </w:rPr>
              <w:t>T</w:t>
            </w:r>
            <w:r w:rsidRPr="00AB0981">
              <w:rPr>
                <w:color w:val="0070C0"/>
                <w:sz w:val="18"/>
              </w:rPr>
              <w:t>, AP...</w:t>
            </w:r>
          </w:p>
        </w:tc>
        <w:tc>
          <w:tcPr>
            <w:tcW w:w="6237" w:type="dxa"/>
          </w:tcPr>
          <w:p w:rsidR="005C6547" w:rsidP="00410330" w:rsidRDefault="005C6547" w14:paraId="38D1AF31" w14:textId="77777777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:rsidRPr="00A97A53" w:rsidR="00AB0981" w:rsidP="00410330" w:rsidRDefault="00AB0981" w14:paraId="4C9BAA16" w14:textId="0DDC15ED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  <w:szCs w:val="18"/>
              </w:rPr>
              <w:t>Namen</w:t>
            </w:r>
          </w:p>
        </w:tc>
      </w:tr>
    </w:tbl>
    <w:p w:rsidR="00BA25D9" w:rsidP="000A3F28" w:rsidRDefault="0016494F" w14:paraId="13402204" w14:textId="1175C698">
      <w:pPr>
        <w:pStyle w:val="berschrift1"/>
      </w:pPr>
      <w:r>
        <w:t>Anforderungsdefinition</w:t>
      </w:r>
      <w:r w:rsidR="00E90F5C">
        <w:t xml:space="preserve"> (</w:t>
      </w:r>
      <w:r w:rsidRPr="00F32515" w:rsidR="00E90F5C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:rsidTr="63D03447" w14:paraId="208F24F0" w14:textId="77777777">
        <w:tc>
          <w:tcPr>
            <w:tcW w:w="9489" w:type="dxa"/>
            <w:gridSpan w:val="2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2" w:space="0"/>
              <w:right w:val="single" w:color="000000" w:themeColor="text1" w:sz="1" w:space="0"/>
            </w:tcBorders>
            <w:shd w:val="clear" w:color="auto" w:fill="E0E0E0"/>
            <w:tcMar/>
            <w:vAlign w:val="center"/>
          </w:tcPr>
          <w:p w:rsidRPr="0016494F" w:rsidR="0016494F" w:rsidP="0016494F" w:rsidRDefault="0016494F" w14:paraId="29F7C00B" w14:textId="4ED8165A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:rsidTr="63D03447" w14:paraId="5292CB30" w14:textId="77777777">
        <w:trPr>
          <w:trHeight w:val="5387"/>
        </w:trPr>
        <w:tc>
          <w:tcPr>
            <w:tcW w:w="1399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0E0E0"/>
            <w:tcMar/>
          </w:tcPr>
          <w:p w:rsidR="0016494F" w:rsidP="00550B20" w:rsidRDefault="0016494F" w14:paraId="2E88D4D8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:rsidRPr="00A072F1" w:rsidR="0016494F" w:rsidP="00550B20" w:rsidRDefault="0016494F" w14:paraId="525A2B26" w14:textId="77777777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2" w:space="0"/>
            </w:tcBorders>
            <w:tcMar/>
          </w:tcPr>
          <w:p w:rsidRPr="00A072F1" w:rsidR="0016494F" w:rsidP="63D03447" w:rsidRDefault="00484B3E" w14:paraId="683631FC" w14:textId="7AA49534" w14:noSpellErr="1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  <w:szCs w:val="20"/>
                <w:lang w:val="de-CH"/>
              </w:rPr>
            </w:pPr>
            <w:r w:rsidRPr="63D03447" w:rsidR="00484B3E">
              <w:rPr>
                <w:rFonts w:cs="Arial"/>
                <w:color w:val="0070C0"/>
                <w:sz w:val="20"/>
                <w:szCs w:val="20"/>
                <w:lang w:val="de-CH"/>
              </w:rPr>
              <w:t>Kundenn</w:t>
            </w:r>
            <w:r w:rsidRPr="63D03447" w:rsidR="00F352EA">
              <w:rPr>
                <w:rFonts w:cs="Arial"/>
                <w:color w:val="0070C0"/>
                <w:sz w:val="20"/>
                <w:szCs w:val="20"/>
                <w:lang w:val="de-CH"/>
              </w:rPr>
              <w:t xml:space="preserve">utzen: </w:t>
            </w:r>
            <w:r w:rsidRPr="63D03447" w:rsidR="00A47D35">
              <w:rPr>
                <w:rFonts w:cs="Arial"/>
                <w:color w:val="0070C0"/>
                <w:sz w:val="20"/>
                <w:szCs w:val="20"/>
                <w:lang w:val="de-CH"/>
              </w:rPr>
              <w:t xml:space="preserve">Mit dem </w:t>
            </w:r>
            <w:r w:rsidRPr="63D03447" w:rsidR="00484B3E">
              <w:rPr>
                <w:rFonts w:cs="Arial"/>
                <w:color w:val="0070C0"/>
                <w:sz w:val="20"/>
                <w:szCs w:val="20"/>
                <w:lang w:val="de-CH"/>
              </w:rPr>
              <w:t>Skript</w:t>
            </w:r>
            <w:r w:rsidRPr="63D03447" w:rsidR="00A47D35">
              <w:rPr>
                <w:rFonts w:cs="Arial"/>
                <w:color w:val="0070C0"/>
                <w:sz w:val="20"/>
                <w:szCs w:val="20"/>
                <w:lang w:val="de-CH"/>
              </w:rPr>
              <w:t xml:space="preserve"> sollen </w:t>
            </w:r>
            <w:r w:rsidRPr="63D03447" w:rsidR="00A47D35">
              <w:rPr>
                <w:rFonts w:cs="Arial"/>
                <w:color w:val="0070C0"/>
                <w:sz w:val="20"/>
                <w:szCs w:val="20"/>
                <w:lang w:val="de-CH"/>
              </w:rPr>
              <w:t xml:space="preserve"> ....</w:t>
            </w:r>
            <w:r w:rsidRPr="63D03447" w:rsidR="00A47D35">
              <w:rPr>
                <w:rFonts w:cs="Arial"/>
                <w:color w:val="0070C0"/>
                <w:sz w:val="20"/>
                <w:szCs w:val="20"/>
                <w:lang w:val="de-CH"/>
              </w:rPr>
              <w:t>.</w:t>
            </w:r>
            <w:r w:rsidRPr="63D03447" w:rsidR="007B2FCB">
              <w:rPr>
                <w:rFonts w:cs="Arial"/>
                <w:color w:val="0070C0"/>
                <w:sz w:val="20"/>
                <w:szCs w:val="20"/>
                <w:lang w:val="de-CH"/>
              </w:rPr>
              <w:t>(Prosa)</w:t>
            </w:r>
          </w:p>
          <w:p w:rsidRPr="00A072F1" w:rsidR="0016494F" w:rsidP="00F2567E" w:rsidRDefault="00484B3E" w14:paraId="022880F2" w14:textId="532EA264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Pr="00A072F1" w:rsidR="0016494F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:rsidR="00484B3E" w:rsidP="00484B3E" w:rsidRDefault="00484B3E" w14:paraId="67F3BB19" w14:textId="77777777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 ...</w:t>
            </w:r>
          </w:p>
          <w:p w:rsidR="0016494F" w:rsidP="00A47D35" w:rsidRDefault="00A47D35" w14:paraId="5BDECDEE" w14:textId="2B5AF750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:rsidRPr="00A072F1" w:rsidR="0016494F" w:rsidP="00F2567E" w:rsidRDefault="00A47D35" w14:paraId="0D8EF8A8" w14:textId="2F8E0BB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Pr="00A072F1" w:rsidR="0016494F">
              <w:rPr>
                <w:rFonts w:cs="Arial"/>
                <w:b/>
                <w:color w:val="0070C0"/>
                <w:sz w:val="20"/>
              </w:rPr>
              <w:t>:</w:t>
            </w:r>
          </w:p>
          <w:p w:rsidR="0016494F" w:rsidP="00F2567E" w:rsidRDefault="00872449" w14:paraId="40E60CAA" w14:textId="58AA36BC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:rsidRPr="007272DC" w:rsidR="00484B3E" w:rsidP="00F2567E" w:rsidRDefault="00484B3E" w14:paraId="3192AEA3" w14:textId="5850BB6C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:rsidR="0016494F" w:rsidP="00F2567E" w:rsidRDefault="00484B3E" w14:paraId="5480A21C" w14:textId="40798103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:rsidR="00A45DC7" w:rsidP="00F2567E" w:rsidRDefault="00484B3E" w14:paraId="329E0B8B" w14:textId="7AA3B297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:rsidRPr="007272DC" w:rsidR="00872449" w:rsidP="00F2567E" w:rsidRDefault="00872449" w14:paraId="66102ED1" w14:textId="0D99F408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:rsidR="00F2567E" w:rsidP="00F2567E" w:rsidRDefault="0006588A" w14:paraId="022DB0F1" w14:textId="6D65D410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:rsidR="00157354" w:rsidP="00F2567E" w:rsidRDefault="00F05657" w14:paraId="768561B2" w14:textId="2842D50D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374032F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57354" w:rsidR="00157354" w:rsidP="00157354" w:rsidRDefault="00157354" w14:paraId="7D2E40A1" w14:textId="7F6A0E21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ascii="Wingdings" w:hAnsi="Wingdings" w:eastAsia="Wingdings" w:cs="Wingdings"/>
                <w:b/>
                <w:sz w:val="16"/>
                <w:szCs w:val="16"/>
              </w:rPr>
              <w:t>à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hyperlink w:history="1" r:id="rId8"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C</w:t>
              </w:r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o</w:t>
              </w:r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py</w:t>
              </w:r>
            </w:hyperlink>
            <w:r w:rsidRPr="00157354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board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 xml:space="preserve"> and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>.</w:t>
            </w:r>
          </w:p>
          <w:p w:rsidRPr="007272DC" w:rsidR="00157354" w:rsidP="00F2567E" w:rsidRDefault="00157354" w14:paraId="5D6FBF45" w14:textId="77777777">
            <w:pPr>
              <w:rPr>
                <w:rFonts w:cs="Arial"/>
                <w:b/>
                <w:color w:val="0070C0"/>
                <w:sz w:val="20"/>
              </w:rPr>
            </w:pPr>
          </w:p>
          <w:p w:rsidR="00F2567E" w:rsidP="00F2567E" w:rsidRDefault="00FB767A" w14:paraId="20A7A36A" w14:textId="22E38C99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Pr="00A072F1" w:rsidR="0016494F">
              <w:rPr>
                <w:rFonts w:cs="Arial"/>
                <w:b/>
                <w:color w:val="0070C0"/>
                <w:sz w:val="20"/>
              </w:rPr>
              <w:t>:</w:t>
            </w:r>
          </w:p>
          <w:p w:rsidRPr="00A542EC" w:rsidR="0016494F" w:rsidP="00A47D35" w:rsidRDefault="00F352EA" w14:paraId="1B52CD18" w14:textId="6D72173B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Pr="00A072F1" w:rsidR="0016494F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:rsidTr="63D03447" w14:paraId="3BA60A33" w14:textId="77777777">
        <w:trPr>
          <w:trHeight w:val="3119"/>
        </w:trPr>
        <w:tc>
          <w:tcPr>
            <w:tcW w:w="1399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6" w:space="0"/>
            </w:tcBorders>
            <w:shd w:val="clear" w:color="auto" w:fill="E0E0E0"/>
            <w:tcMar/>
          </w:tcPr>
          <w:p w:rsidR="0016494F" w:rsidP="00550B20" w:rsidRDefault="0016494F" w14:paraId="6489D67D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:rsidR="0016494F" w:rsidP="00550B20" w:rsidRDefault="0016494F" w14:paraId="16F66263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:rsidRPr="00A072F1" w:rsidR="0016494F" w:rsidP="00550B20" w:rsidRDefault="0016494F" w14:paraId="052935CD" w14:textId="77777777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Pr="00400556" w:rsidR="0016494F" w:rsidP="00550B20" w:rsidRDefault="00A47D35" w14:paraId="1901B80A" w14:textId="783E7521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Pr="00400556" w:rsidR="0016494F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Pr="00157354" w:rsid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Pr="00157354" w:rsid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:rsidR="00A47D35" w:rsidP="00A542EC" w:rsidRDefault="00A47D35" w14:paraId="551B2498" w14:textId="7777777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:rsidR="00A47D35" w:rsidP="00A542EC" w:rsidRDefault="00A47D35" w14:paraId="7811DA65" w14:textId="7777777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:rsidRPr="00A542EC" w:rsidR="00A542EC" w:rsidP="00A542EC" w:rsidRDefault="00A542EC" w14:paraId="26789B4B" w14:textId="6159D6F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:rsidR="0016494F" w:rsidP="00550B20" w:rsidRDefault="0016494F" w14:paraId="230CC31E" w14:textId="77777777">
            <w:pPr>
              <w:spacing w:before="120" w:after="120"/>
              <w:ind w:left="737"/>
            </w:pPr>
          </w:p>
        </w:tc>
      </w:tr>
    </w:tbl>
    <w:p w:rsidR="00580DC1" w:rsidRDefault="00580DC1" w14:paraId="269DB417" w14:textId="34EFB899">
      <w:pPr>
        <w:spacing w:before="0" w:after="0"/>
      </w:pPr>
    </w:p>
    <w:tbl>
      <w:tblPr>
        <w:tblW w:w="9631" w:type="dxa"/>
        <w:tblInd w:w="6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:rsidTr="00550B20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:rsidR="0016494F" w:rsidP="00550B20" w:rsidRDefault="0016494F" w14:paraId="50B84969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:rsidR="0016494F" w:rsidP="00550B20" w:rsidRDefault="0016494F" w14:paraId="48E51451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:rsidR="0016494F" w:rsidP="00550B20" w:rsidRDefault="0016494F" w14:paraId="17493E32" w14:textId="77777777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:rsidRPr="00400556" w:rsidR="00400556" w:rsidP="00400556" w:rsidRDefault="00400556" w14:paraId="58E89A7C" w14:textId="1529528A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Pr="00157354" w:rsid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Pr="00157354" w:rsid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:rsidR="00400556" w:rsidP="00400556" w:rsidRDefault="00400556" w14:paraId="6E7B65C1" w14:textId="7777777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:rsidR="00400556" w:rsidP="00400556" w:rsidRDefault="00400556" w14:paraId="0EFB8DBC" w14:textId="7777777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:rsidRPr="00A542EC" w:rsidR="00400556" w:rsidP="00400556" w:rsidRDefault="00400556" w14:paraId="63791912" w14:textId="7777777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:rsidR="0016494F" w:rsidP="00550B20" w:rsidRDefault="0016494F" w14:paraId="37227516" w14:textId="77777777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:rsidR="0016494F" w:rsidRDefault="0016494F" w14:paraId="00FBA367" w14:textId="0FEF9FCB">
      <w:pPr>
        <w:spacing w:before="0" w:after="0"/>
        <w:rPr>
          <w:b/>
          <w:sz w:val="28"/>
        </w:rPr>
      </w:pPr>
    </w:p>
    <w:p w:rsidRPr="007B1122" w:rsidR="00466C72" w:rsidRDefault="00466C72" w14:paraId="76D1DF85" w14:textId="3409182F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Pr="007B1122" w:rsid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Pr="007B1122" w:rsid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Pr="007B1122" w:rsidR="007B1122">
        <w:rPr>
          <w:bCs/>
          <w:i/>
          <w:iCs/>
          <w:color w:val="FF0000"/>
          <w:sz w:val="28"/>
        </w:rPr>
        <w:t>.</w:t>
      </w:r>
    </w:p>
    <w:p w:rsidR="009E56C7" w:rsidRDefault="009E56C7" w14:paraId="4A75BCF0" w14:textId="77777777">
      <w:pPr>
        <w:spacing w:before="0" w:after="0"/>
        <w:rPr>
          <w:b/>
          <w:sz w:val="28"/>
        </w:rPr>
      </w:pPr>
      <w:r>
        <w:br w:type="page"/>
      </w:r>
    </w:p>
    <w:p w:rsidR="00B372A5" w:rsidP="000A3F28" w:rsidRDefault="00B372A5" w14:paraId="214A85C6" w14:textId="4A9B7F76">
      <w:pPr>
        <w:pStyle w:val="berschrift1"/>
      </w:pPr>
      <w:r>
        <w:t>Betriebsdokumentation (</w:t>
      </w:r>
      <w:r w:rsidRPr="009A4E69" w:rsidR="00326ECC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Pr="009A4E69" w:rsidR="00326ECC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Pr="009A4E69" w:rsidR="00326ECC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:rsidR="00A76009" w:rsidP="00A76009" w:rsidRDefault="00EF30AC" w14:paraId="15E5A75F" w14:textId="32DD0AF3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:rsidRPr="00B372A5" w:rsidR="0023569A" w:rsidP="00B372A5" w:rsidRDefault="0023569A" w14:paraId="67C95705" w14:textId="77777777">
      <w:pPr>
        <w:pStyle w:val="Textkrper"/>
      </w:pPr>
    </w:p>
    <w:p w:rsidR="00CE146C" w:rsidP="001745EE" w:rsidRDefault="00B372A5" w14:paraId="3B2506AE" w14:textId="77777777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:rsidR="00CE146C" w:rsidP="00CE146C" w:rsidRDefault="00CE146C" w14:paraId="56AF25EE" w14:textId="7E696494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:rsidR="001745EE" w:rsidP="001745EE" w:rsidRDefault="001745EE" w14:paraId="4791E172" w14:textId="1F7A3B77">
      <w:pPr>
        <w:pStyle w:val="berschrift2"/>
      </w:pPr>
      <w:r>
        <w:t>Bedienungsanleitung</w:t>
      </w:r>
      <w:r w:rsidR="00CE146C">
        <w:t xml:space="preserve"> für Benutzer</w:t>
      </w:r>
    </w:p>
    <w:p w:rsidRPr="009D41D5" w:rsidR="00B372A5" w:rsidRDefault="00A76009" w14:paraId="01D28BAA" w14:textId="2803629C">
      <w:r>
        <w:t>Das Programm ist folgendermassen zu bedienen ...</w:t>
      </w:r>
      <w:r w:rsidR="009D41D5">
        <w:br/>
      </w:r>
      <w:r w:rsidR="009D41D5">
        <w:br/>
      </w:r>
    </w:p>
    <w:sectPr w:rsidRPr="009D41D5" w:rsidR="00B372A5" w:rsidSect="00B902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4ED" w:rsidRDefault="00DC14ED" w14:paraId="7A8EF326" w14:textId="77777777">
      <w:r>
        <w:separator/>
      </w:r>
    </w:p>
  </w:endnote>
  <w:endnote w:type="continuationSeparator" w:id="0">
    <w:p w:rsidR="00DC14ED" w:rsidRDefault="00DC14ED" w14:paraId="44E536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E3F" w:rsidRDefault="00283E3F" w14:paraId="72FE94E1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5998" w:rsidR="00B372A5" w:rsidP="0023049B" w:rsidRDefault="00283E3F" w14:paraId="36A4EE42" w14:textId="62D3CDD2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Pr="008D5998" w:rsidR="00B372A5">
      <w:rPr>
        <w:sz w:val="16"/>
        <w:szCs w:val="16"/>
      </w:rPr>
      <w:tab/>
    </w:r>
    <w:r w:rsidRPr="008D5998" w:rsidR="00B372A5">
      <w:rPr>
        <w:sz w:val="16"/>
        <w:szCs w:val="16"/>
      </w:rPr>
      <w:t xml:space="preserve">Seite </w:t>
    </w:r>
    <w:r w:rsidRPr="008D5998" w:rsidR="00B372A5">
      <w:rPr>
        <w:rStyle w:val="Seitenzahl"/>
        <w:sz w:val="16"/>
        <w:szCs w:val="16"/>
      </w:rPr>
      <w:fldChar w:fldCharType="begin"/>
    </w:r>
    <w:r w:rsidRPr="008D5998" w:rsidR="00B372A5">
      <w:rPr>
        <w:rStyle w:val="Seitenzahl"/>
        <w:sz w:val="16"/>
        <w:szCs w:val="16"/>
      </w:rPr>
      <w:instrText xml:space="preserve"> PAGE </w:instrText>
    </w:r>
    <w:r w:rsidRPr="008D5998" w:rsidR="00B372A5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Pr="008D5998" w:rsidR="00B372A5">
      <w:rPr>
        <w:rStyle w:val="Seitenzahl"/>
        <w:sz w:val="16"/>
        <w:szCs w:val="16"/>
      </w:rPr>
      <w:fldChar w:fldCharType="end"/>
    </w:r>
    <w:r w:rsidRPr="008D5998" w:rsidR="00B372A5">
      <w:rPr>
        <w:rStyle w:val="Seitenzahl"/>
        <w:sz w:val="16"/>
        <w:szCs w:val="16"/>
      </w:rPr>
      <w:t xml:space="preserve"> von </w:t>
    </w:r>
    <w:r w:rsidRPr="008D5998" w:rsidR="00B372A5">
      <w:rPr>
        <w:rStyle w:val="Seitenzahl"/>
        <w:sz w:val="16"/>
        <w:szCs w:val="16"/>
      </w:rPr>
      <w:fldChar w:fldCharType="begin"/>
    </w:r>
    <w:r w:rsidRPr="008D5998" w:rsidR="00B372A5">
      <w:rPr>
        <w:rStyle w:val="Seitenzahl"/>
        <w:sz w:val="16"/>
        <w:szCs w:val="16"/>
      </w:rPr>
      <w:instrText xml:space="preserve"> NUMPAGES </w:instrText>
    </w:r>
    <w:r w:rsidRPr="008D5998" w:rsidR="00B372A5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Pr="008D5998" w:rsidR="00B372A5">
      <w:rPr>
        <w:rStyle w:val="Seitenzahl"/>
        <w:sz w:val="16"/>
        <w:szCs w:val="16"/>
      </w:rPr>
      <w:fldChar w:fldCharType="end"/>
    </w:r>
  </w:p>
  <w:p w:rsidRPr="008D5998" w:rsidR="00B372A5" w:rsidP="0023049B" w:rsidRDefault="00B372A5" w14:paraId="70553815" w14:textId="77777777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:rsidRPr="0023049B" w:rsidR="00B372A5" w:rsidP="0023049B" w:rsidRDefault="00B372A5" w14:paraId="1055833B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E3F" w:rsidRDefault="00283E3F" w14:paraId="3E74FCD9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4ED" w:rsidRDefault="00DC14ED" w14:paraId="7749B1F2" w14:textId="77777777">
      <w:r>
        <w:separator/>
      </w:r>
    </w:p>
  </w:footnote>
  <w:footnote w:type="continuationSeparator" w:id="0">
    <w:p w:rsidR="00DC14ED" w:rsidRDefault="00DC14ED" w14:paraId="6A44CC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E3F" w:rsidRDefault="00283E3F" w14:paraId="61BA39D8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44A4" w:rsidR="00B372A5" w:rsidP="003B2AD5" w:rsidRDefault="006C728F" w14:paraId="760F6F0D" w14:textId="5B4D45CA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>
      <w:t>LB</w:t>
    </w:r>
    <w:r w:rsidR="00692D1D">
      <w:rPr>
        <w:color w:val="0070C0"/>
      </w:rPr>
      <w:t>?</w:t>
    </w:r>
    <w:r w:rsidR="003B2AD5">
      <w:rPr>
        <w:color w:val="0070C0"/>
      </w:rPr>
      <w:t xml:space="preserve"> Namen</w:t>
    </w:r>
  </w:p>
  <w:p w:rsidR="00B372A5" w:rsidP="0023049B" w:rsidRDefault="0023569A" w14:paraId="492439DC" w14:textId="5B322000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3E3F" w:rsidRDefault="00283E3F" w14:paraId="13AD5BF9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hint="default" w:ascii="Wingdings" w:hAnsi="Wingdings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hint="default" w:ascii="Wingdings" w:hAnsi="Wingdings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hint="default" w:ascii="Times New Roman" w:hAnsi="Times New Roman" w:cs="Times New Roman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2"/>
  <w:activeWritingStyle w:lang="de-CH" w:vendorID="6" w:dllVersion="2" w:checkStyle="1" w:appName="MSWord"/>
  <w:proofState w:spelling="clean" w:grammar="dirty"/>
  <w:attachedTemplate r:id="rId1"/>
  <w:trackRevisions w:val="false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  <w:rsid w:val="63D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Tabellenkopf" w:customStyle="1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styleId="Tabelleneintrag" w:customStyle="1">
    <w:name w:val="Tabelleneintrag"/>
    <w:basedOn w:val="Standard"/>
    <w:rPr>
      <w:sz w:val="22"/>
    </w:rPr>
  </w:style>
  <w:style w:type="paragraph" w:styleId="Dazwischen" w:customStyle="1">
    <w:name w:val="Dazwischen"/>
    <w:basedOn w:val="Standard"/>
    <w:next w:val="Standard"/>
    <w:pPr>
      <w:spacing w:before="0" w:after="0"/>
    </w:pPr>
    <w:rPr>
      <w:sz w:val="16"/>
    </w:rPr>
  </w:style>
  <w:style w:type="paragraph" w:styleId="Fusszeile-2" w:customStyle="1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styleId="Kopfzeile-2" w:customStyle="1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eneintragrot" w:customStyle="1">
    <w:name w:val="Tabelleneintrag rot"/>
    <w:basedOn w:val="Tabelleneintrag"/>
    <w:rsid w:val="002844A4"/>
    <w:rPr>
      <w:color w:val="FF0000"/>
    </w:rPr>
  </w:style>
  <w:style w:type="paragraph" w:styleId="Lauftext" w:customStyle="1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styleId="TUe2num" w:customStyle="1">
    <w:name w:val="T_Ue2_num"/>
    <w:basedOn w:val="Standard"/>
    <w:rsid w:val="002506B9"/>
    <w:pPr>
      <w:numPr>
        <w:numId w:val="4"/>
      </w:numPr>
    </w:pPr>
  </w:style>
  <w:style w:type="paragraph" w:styleId="Formatvorlage" w:customStyle="1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FootnoteCharacters" w:customStyle="1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styleId="TableContents" w:customStyle="1">
    <w:name w:val="Table Contents"/>
    <w:basedOn w:val="Standard"/>
    <w:rsid w:val="00CA7765"/>
    <w:pPr>
      <w:suppressLineNumbers/>
    </w:pPr>
    <w:rPr>
      <w:sz w:val="22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A22ADE"/>
    <w:rPr>
      <w:rFonts w:asciiTheme="majorHAnsi" w:hAnsiTheme="majorHAnsi" w:eastAsiaTheme="majorEastAsia" w:cstheme="majorBidi"/>
      <w:color w:val="243F60" w:themeColor="accent1" w:themeShade="7F"/>
      <w:sz w:val="24"/>
      <w:lang w:val="de-CH" w:eastAsia="de-CH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A22ADE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val="de-CH" w:eastAsia="de-CH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A22ADE"/>
    <w:rPr>
      <w:rFonts w:asciiTheme="majorHAnsi" w:hAnsiTheme="majorHAnsi" w:eastAsiaTheme="majorEastAsia" w:cstheme="majorBidi"/>
      <w:i/>
      <w:iCs/>
      <w:color w:val="404040" w:themeColor="text1" w:themeTint="BF"/>
      <w:sz w:val="24"/>
      <w:lang w:val="de-CH" w:eastAsia="de-CH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A22ADE"/>
    <w:rPr>
      <w:rFonts w:asciiTheme="majorHAnsi" w:hAnsiTheme="majorHAnsi" w:eastAsiaTheme="majorEastAsia" w:cstheme="majorBidi"/>
      <w:color w:val="404040" w:themeColor="text1" w:themeTint="BF"/>
      <w:lang w:val="de-CH" w:eastAsia="de-CH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A22ADE"/>
    <w:rPr>
      <w:rFonts w:asciiTheme="majorHAnsi" w:hAnsiTheme="majorHAnsi" w:eastAsiaTheme="majorEastAsia" w:cstheme="majorBidi"/>
      <w:i/>
      <w:iCs/>
      <w:color w:val="404040" w:themeColor="text1" w:themeTint="BF"/>
      <w:lang w:val="de-CH" w:eastAsia="de-CH"/>
    </w:rPr>
  </w:style>
  <w:style w:type="character" w:styleId="berschrift2Zchn" w:customStyle="1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styleId="CodeBeispiele" w:customStyle="1">
    <w:name w:val="CodeBeispiele"/>
    <w:basedOn w:val="Standard"/>
    <w:link w:val="CodeBeispieleZchn"/>
    <w:rsid w:val="0016494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styleId="CodeBeispieleZchn" w:customStyle="1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16494F"/>
    <w:rPr>
      <w:rFonts w:asciiTheme="majorHAnsi" w:hAnsiTheme="majorHAnsi" w:eastAsiaTheme="majorEastAsia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hAnsi="Cambria" w:eastAsia="Cambria"/>
      <w:lang w:val="de-DE" w:eastAsia="en-US"/>
    </w:rPr>
  </w:style>
  <w:style w:type="character" w:styleId="TextkrperZchn" w:customStyle="1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lab.com/ch-tbz-it/Stud/m122/-/blob/main/10_Projekte_LB2/m122-Projekte.rtb" TargetMode="External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7DEE5BCAAA44793B0166FF1EF47D7" ma:contentTypeVersion="13" ma:contentTypeDescription="Create a new document." ma:contentTypeScope="" ma:versionID="6fe5c6fe805dde5082681097ee31c846">
  <xsd:schema xmlns:xsd="http://www.w3.org/2001/XMLSchema" xmlns:xs="http://www.w3.org/2001/XMLSchema" xmlns:p="http://schemas.microsoft.com/office/2006/metadata/properties" xmlns:ns2="781aea2d-10e0-4ee3-884b-add8d5bc0221" xmlns:ns3="9d05811c-d03a-4781-95bb-5954497aed9b" targetNamespace="http://schemas.microsoft.com/office/2006/metadata/properties" ma:root="true" ma:fieldsID="0b521a3834f4340d3a91b1276264f4d8" ns2:_="" ns3:_="">
    <xsd:import namespace="781aea2d-10e0-4ee3-884b-add8d5bc0221"/>
    <xsd:import namespace="9d05811c-d03a-4781-95bb-5954497ae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aea2d-10e0-4ee3-884b-add8d5bc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d28bce8-62e5-4cc2-9b6d-793cae0c54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5811c-d03a-4781-95bb-5954497ae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ae0fb2d-fe19-491c-a479-3f5411f226e0}" ma:internalName="TaxCatchAll" ma:showField="CatchAllData" ma:web="9d05811c-d03a-4781-95bb-5954497aed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5811c-d03a-4781-95bb-5954497aed9b" xsi:nil="true"/>
    <lcf76f155ced4ddcb4097134ff3c332f xmlns="781aea2d-10e0-4ee3-884b-add8d5bc02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F86B81-0AC6-4C01-81CC-8E278738FF87}"/>
</file>

<file path=customXml/itemProps2.xml><?xml version="1.0" encoding="utf-8"?>
<ds:datastoreItem xmlns:ds="http://schemas.openxmlformats.org/officeDocument/2006/customXml" ds:itemID="{08F78BB4-0702-49FA-912B-5901DDDFD678}"/>
</file>

<file path=customXml/itemProps3.xml><?xml version="1.0" encoding="utf-8"?>
<ds:datastoreItem xmlns:ds="http://schemas.openxmlformats.org/officeDocument/2006/customXml" ds:itemID="{B0E45214-3822-4DC4-ACE1-A9D1C64C02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X:\- Z-Dokumente Ugo\2 0 0 5\Martin Saxer Juni 2005\Wechseldatenträger (E)\Entwicklung_MKNW\Formatvorlagen\KNW_Loesungsblaetter_2005-06-10.dot</ap:Template>
  <ap:Application>Microsoft Word for the web</ap:Application>
  <ap:DocSecurity>0</ap:DocSecurity>
  <ap:ScaleCrop>false</ap:ScaleCrop>
  <ap:Company>Professional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Andrin Yanik Heinis</cp:lastModifiedBy>
  <cp:revision>175</cp:revision>
  <cp:lastPrinted>2009-09-07T09:22:00Z</cp:lastPrinted>
  <dcterms:created xsi:type="dcterms:W3CDTF">2013-05-16T18:59:00Z</dcterms:created>
  <dcterms:modified xsi:type="dcterms:W3CDTF">2024-04-18T08:54:51Z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0x0101001D57DEE5BCAAA44793B0166FF1EF47D7</vt:lpwstr>
  </property>
  <property fmtid="{D5CDD505-2E9C-101B-9397-08002B2CF9AE}" pid="91" name="MediaServiceImageTags">
    <vt:lpwstr/>
  </property>
</Properties>
</file>