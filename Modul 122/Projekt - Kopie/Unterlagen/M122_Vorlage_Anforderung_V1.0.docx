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42E96848" w:rsidR="00AB0981" w:rsidRPr="00A97A53" w:rsidRDefault="00AB0981" w:rsidP="00410330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E2C4720" w:rsidR="00AB0981" w:rsidRPr="00A97A53" w:rsidRDefault="008702D5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Lorenzo Hug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63D03447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0D137012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750A4E">
              <w:rPr>
                <w:color w:val="0070C0"/>
                <w:sz w:val="36"/>
              </w:rPr>
              <w:t>Mailgenerator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63D03447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4D38867" w14:textId="4FB087DA" w:rsidR="0075484D" w:rsidRDefault="002533D6" w:rsidP="0075484D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Mit dem Skript sollen</w:t>
            </w:r>
            <w:r w:rsidR="00AA5E03">
              <w:rPr>
                <w:rFonts w:cs="Arial"/>
                <w:color w:val="0070C0"/>
                <w:sz w:val="20"/>
              </w:rPr>
              <w:t xml:space="preserve"> für </w:t>
            </w:r>
            <w:r w:rsidR="00031E33">
              <w:rPr>
                <w:rFonts w:cs="Arial"/>
                <w:color w:val="0070C0"/>
                <w:sz w:val="20"/>
              </w:rPr>
              <w:t xml:space="preserve">jede Person </w:t>
            </w:r>
            <w:r w:rsidR="00AA5E03">
              <w:rPr>
                <w:rFonts w:cs="Arial"/>
                <w:color w:val="0070C0"/>
                <w:sz w:val="20"/>
              </w:rPr>
              <w:t xml:space="preserve">aus der </w:t>
            </w:r>
            <w:r w:rsidR="008862B0">
              <w:rPr>
                <w:rFonts w:cs="Arial"/>
                <w:color w:val="0070C0"/>
                <w:sz w:val="20"/>
              </w:rPr>
              <w:t>CSV-Datei</w:t>
            </w:r>
            <w:r w:rsidR="00AA5E03">
              <w:rPr>
                <w:rFonts w:cs="Arial"/>
                <w:color w:val="0070C0"/>
                <w:sz w:val="20"/>
              </w:rPr>
              <w:t xml:space="preserve"> eine Mail und ein Passwort erstellt</w:t>
            </w:r>
            <w:r w:rsidR="008862B0">
              <w:rPr>
                <w:rFonts w:cs="Arial"/>
                <w:color w:val="0070C0"/>
                <w:sz w:val="20"/>
              </w:rPr>
              <w:t xml:space="preserve"> und dann in ein archive.zip gepackt</w:t>
            </w:r>
            <w:r w:rsidR="00AA5E03">
              <w:rPr>
                <w:rFonts w:cs="Arial"/>
                <w:color w:val="0070C0"/>
                <w:sz w:val="20"/>
              </w:rPr>
              <w:t xml:space="preserve"> werden</w:t>
            </w:r>
            <w:r w:rsidR="00B61860">
              <w:rPr>
                <w:rFonts w:cs="Arial"/>
                <w:color w:val="0070C0"/>
                <w:sz w:val="20"/>
              </w:rPr>
              <w:t>. Diese Zugangsdaten sollen per Brief an die jeweilige Person versandt werden.</w:t>
            </w:r>
          </w:p>
          <w:p w14:paraId="2A244E3F" w14:textId="77777777" w:rsidR="00202D29" w:rsidRPr="00202D29" w:rsidRDefault="00202D29" w:rsidP="00202D29">
            <w:pPr>
              <w:rPr>
                <w:rFonts w:cs="Arial"/>
                <w:b/>
                <w:color w:val="0070C0"/>
                <w:sz w:val="20"/>
                <w:lang w:eastAsia="de-DE"/>
              </w:rPr>
            </w:pPr>
          </w:p>
          <w:p w14:paraId="1B52CD18" w14:textId="7A8710F3" w:rsidR="00586686" w:rsidRPr="00586686" w:rsidRDefault="00586686" w:rsidP="00586686">
            <w:pPr>
              <w:rPr>
                <w:rFonts w:cs="Arial"/>
                <w:b/>
                <w:color w:val="0070C0"/>
                <w:sz w:val="20"/>
                <w:lang w:eastAsia="de-DE"/>
              </w:rPr>
            </w:pPr>
            <w:r>
              <w:rPr>
                <w:rFonts w:cs="Arial"/>
                <w:b/>
                <w:noProof/>
                <w:color w:val="0070C0"/>
                <w:sz w:val="20"/>
                <w:lang w:eastAsia="de-DE"/>
              </w:rPr>
              <w:drawing>
                <wp:inline distT="0" distB="0" distL="0" distR="0" wp14:anchorId="336734C5" wp14:editId="79AF747B">
                  <wp:extent cx="4210050" cy="1542415"/>
                  <wp:effectExtent l="0" t="0" r="0" b="635"/>
                  <wp:docPr id="153448559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63D03447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740DBF9B" w14:textId="77777777" w:rsidR="002533D6" w:rsidRPr="00B51862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Eine E-Mail basierend auf den Namen der Schüler generiert werden</w:t>
            </w:r>
          </w:p>
          <w:p w14:paraId="4E7C9844" w14:textId="77777777" w:rsidR="002533D6" w:rsidRPr="00B51862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Ein dazugehöriges Passwort generiert werden</w:t>
            </w:r>
          </w:p>
          <w:p w14:paraId="1CEA4564" w14:textId="77777777" w:rsidR="002533D6" w:rsidRPr="00B51862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Ein Papierbrief an die Schüler gesendet werden in dem die Login Daten vorhanden sind</w:t>
            </w:r>
          </w:p>
          <w:p w14:paraId="6274DB40" w14:textId="77777777" w:rsidR="002533D6" w:rsidRPr="00B51862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Alle erstellten Dateien archiviert werden können</w:t>
            </w:r>
          </w:p>
          <w:p w14:paraId="380C22DB" w14:textId="77777777" w:rsidR="002533D6" w:rsidRPr="00B51862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Mit einem CronTab vollautomatisiert werden</w:t>
            </w:r>
          </w:p>
          <w:p w14:paraId="44A20805" w14:textId="77777777" w:rsidR="002533D6" w:rsidRPr="00B51862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E-Mails per Mailserver versenden können</w:t>
            </w:r>
          </w:p>
          <w:p w14:paraId="171A8734" w14:textId="77777777" w:rsidR="002533D6" w:rsidRPr="00B51862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Die Archiv Dateien per FTP an einen fremden Rechner gesendet werden können</w:t>
            </w:r>
          </w:p>
          <w:p w14:paraId="26789B4B" w14:textId="26826760" w:rsidR="00A542EC" w:rsidRPr="002533D6" w:rsidRDefault="002533D6" w:rsidP="002533D6">
            <w:pPr>
              <w:pStyle w:val="Listenabsatz"/>
              <w:numPr>
                <w:ilvl w:val="0"/>
                <w:numId w:val="22"/>
              </w:numPr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</w:pPr>
            <w:r w:rsidRPr="00B51862">
              <w:rPr>
                <w:rFonts w:ascii="Arial" w:eastAsia="Times New Roman" w:hAnsi="Arial" w:cs="Arial"/>
                <w:b/>
                <w:color w:val="0070C0"/>
                <w:sz w:val="20"/>
                <w:lang w:val="de-CH" w:eastAsia="de-DE"/>
              </w:rPr>
              <w:t>Duplikateinträge verarbeiten können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34EFB899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3791912" w14:textId="77777777" w:rsidR="00400556" w:rsidRPr="00096E0B" w:rsidRDefault="00400556" w:rsidP="00096E0B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proofErr w:type="gramStart"/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proofErr w:type="gramEnd"/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56CC9" w14:textId="77777777" w:rsidR="0090040E" w:rsidRDefault="0090040E">
      <w:r>
        <w:separator/>
      </w:r>
    </w:p>
  </w:endnote>
  <w:endnote w:type="continuationSeparator" w:id="0">
    <w:p w14:paraId="6FF4E46D" w14:textId="77777777" w:rsidR="0090040E" w:rsidRDefault="0090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4ABD0" w14:textId="77777777" w:rsidR="0090040E" w:rsidRDefault="0090040E">
      <w:r>
        <w:separator/>
      </w:r>
    </w:p>
  </w:footnote>
  <w:footnote w:type="continuationSeparator" w:id="0">
    <w:p w14:paraId="12B2FBE4" w14:textId="77777777" w:rsidR="0090040E" w:rsidRDefault="0090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6F0D" w14:textId="4289FE31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8702D5">
      <w:rPr>
        <w:color w:val="0070C0"/>
      </w:rPr>
      <w:t xml:space="preserve"> Lorenzo Hug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0151A"/>
    <w:multiLevelType w:val="hybridMultilevel"/>
    <w:tmpl w:val="6CE4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8"/>
  </w:num>
  <w:num w:numId="3" w16cid:durableId="237326102">
    <w:abstractNumId w:val="15"/>
  </w:num>
  <w:num w:numId="4" w16cid:durableId="2067072639">
    <w:abstractNumId w:val="26"/>
  </w:num>
  <w:num w:numId="5" w16cid:durableId="1686709578">
    <w:abstractNumId w:val="26"/>
  </w:num>
  <w:num w:numId="6" w16cid:durableId="602690757">
    <w:abstractNumId w:val="19"/>
  </w:num>
  <w:num w:numId="7" w16cid:durableId="2022663045">
    <w:abstractNumId w:val="11"/>
  </w:num>
  <w:num w:numId="8" w16cid:durableId="979698786">
    <w:abstractNumId w:val="18"/>
  </w:num>
  <w:num w:numId="9" w16cid:durableId="2123764217">
    <w:abstractNumId w:val="16"/>
  </w:num>
  <w:num w:numId="10" w16cid:durableId="1903830852">
    <w:abstractNumId w:val="14"/>
  </w:num>
  <w:num w:numId="11" w16cid:durableId="1300110453">
    <w:abstractNumId w:val="0"/>
  </w:num>
  <w:num w:numId="12" w16cid:durableId="349067042">
    <w:abstractNumId w:val="20"/>
  </w:num>
  <w:num w:numId="13" w16cid:durableId="1481193727">
    <w:abstractNumId w:val="13"/>
  </w:num>
  <w:num w:numId="14" w16cid:durableId="1072392867">
    <w:abstractNumId w:val="21"/>
  </w:num>
  <w:num w:numId="15" w16cid:durableId="1264918349">
    <w:abstractNumId w:val="10"/>
  </w:num>
  <w:num w:numId="16" w16cid:durableId="1952394754">
    <w:abstractNumId w:val="24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7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2"/>
  </w:num>
  <w:num w:numId="26" w16cid:durableId="1343820600">
    <w:abstractNumId w:val="25"/>
  </w:num>
  <w:num w:numId="27" w16cid:durableId="1833332588">
    <w:abstractNumId w:val="23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7"/>
  </w:num>
  <w:num w:numId="32" w16cid:durableId="6530708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31E33"/>
    <w:rsid w:val="00041AF8"/>
    <w:rsid w:val="00042697"/>
    <w:rsid w:val="00043CB1"/>
    <w:rsid w:val="0004783A"/>
    <w:rsid w:val="00056B93"/>
    <w:rsid w:val="0006588A"/>
    <w:rsid w:val="00072195"/>
    <w:rsid w:val="00096E0B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A26EF"/>
    <w:rsid w:val="001B67E4"/>
    <w:rsid w:val="001C3D38"/>
    <w:rsid w:val="001D34E7"/>
    <w:rsid w:val="00202D29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533D6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27FC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175C2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11C8"/>
    <w:rsid w:val="004A31E8"/>
    <w:rsid w:val="004B5C00"/>
    <w:rsid w:val="004D43BB"/>
    <w:rsid w:val="004E57A9"/>
    <w:rsid w:val="004E7FCE"/>
    <w:rsid w:val="0050297F"/>
    <w:rsid w:val="0053411D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86686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2D7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0A4E"/>
    <w:rsid w:val="0075484D"/>
    <w:rsid w:val="00755FD5"/>
    <w:rsid w:val="00771FF5"/>
    <w:rsid w:val="00785541"/>
    <w:rsid w:val="00793BCF"/>
    <w:rsid w:val="00794B33"/>
    <w:rsid w:val="007A5B7F"/>
    <w:rsid w:val="007A70D3"/>
    <w:rsid w:val="007B1122"/>
    <w:rsid w:val="007B2FCB"/>
    <w:rsid w:val="007B6FC0"/>
    <w:rsid w:val="007C33DE"/>
    <w:rsid w:val="007C3D31"/>
    <w:rsid w:val="007C71EB"/>
    <w:rsid w:val="007E02E6"/>
    <w:rsid w:val="007E1C3A"/>
    <w:rsid w:val="007E2BCE"/>
    <w:rsid w:val="007F2D2E"/>
    <w:rsid w:val="008052A2"/>
    <w:rsid w:val="00817FD3"/>
    <w:rsid w:val="00825508"/>
    <w:rsid w:val="00861849"/>
    <w:rsid w:val="008702D5"/>
    <w:rsid w:val="008703E4"/>
    <w:rsid w:val="00872449"/>
    <w:rsid w:val="008733A0"/>
    <w:rsid w:val="00877AA6"/>
    <w:rsid w:val="00881647"/>
    <w:rsid w:val="00885DBC"/>
    <w:rsid w:val="008862B0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4030"/>
    <w:rsid w:val="008F6C1B"/>
    <w:rsid w:val="0090040E"/>
    <w:rsid w:val="009107B6"/>
    <w:rsid w:val="00912EC7"/>
    <w:rsid w:val="009161FB"/>
    <w:rsid w:val="009220E5"/>
    <w:rsid w:val="00925BC7"/>
    <w:rsid w:val="00930E85"/>
    <w:rsid w:val="0094110E"/>
    <w:rsid w:val="009549F9"/>
    <w:rsid w:val="00956FEC"/>
    <w:rsid w:val="0097231F"/>
    <w:rsid w:val="009753C3"/>
    <w:rsid w:val="00976C8C"/>
    <w:rsid w:val="009845A3"/>
    <w:rsid w:val="00990073"/>
    <w:rsid w:val="009A4E69"/>
    <w:rsid w:val="009B2F37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5BFF"/>
    <w:rsid w:val="00A76009"/>
    <w:rsid w:val="00A94299"/>
    <w:rsid w:val="00A97A53"/>
    <w:rsid w:val="00AA5E0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23BFA"/>
    <w:rsid w:val="00B2478E"/>
    <w:rsid w:val="00B35160"/>
    <w:rsid w:val="00B372A5"/>
    <w:rsid w:val="00B4268A"/>
    <w:rsid w:val="00B433D1"/>
    <w:rsid w:val="00B51326"/>
    <w:rsid w:val="00B51862"/>
    <w:rsid w:val="00B61860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069C"/>
    <w:rsid w:val="00BD3661"/>
    <w:rsid w:val="00BD6493"/>
    <w:rsid w:val="00BE0CD5"/>
    <w:rsid w:val="00BE3292"/>
    <w:rsid w:val="00BE61F9"/>
    <w:rsid w:val="00BF313E"/>
    <w:rsid w:val="00C041CA"/>
    <w:rsid w:val="00C31381"/>
    <w:rsid w:val="00C51958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26B03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C14ED"/>
    <w:rsid w:val="00DC5FFE"/>
    <w:rsid w:val="00DD11A1"/>
    <w:rsid w:val="00DD582D"/>
    <w:rsid w:val="00DE29AF"/>
    <w:rsid w:val="00DF6003"/>
    <w:rsid w:val="00E06091"/>
    <w:rsid w:val="00E11582"/>
    <w:rsid w:val="00E1258D"/>
    <w:rsid w:val="00E139A2"/>
    <w:rsid w:val="00E20EED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357F5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2950"/>
    <w:rsid w:val="00FF7E28"/>
    <w:rsid w:val="63D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5811c-d03a-4781-95bb-5954497aed9b" xsi:nil="true"/>
    <lcf76f155ced4ddcb4097134ff3c332f xmlns="781aea2d-10e0-4ee3-884b-add8d5bc022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7DEE5BCAAA44793B0166FF1EF47D7" ma:contentTypeVersion="13" ma:contentTypeDescription="Create a new document." ma:contentTypeScope="" ma:versionID="6fe5c6fe805dde5082681097ee31c846">
  <xsd:schema xmlns:xsd="http://www.w3.org/2001/XMLSchema" xmlns:xs="http://www.w3.org/2001/XMLSchema" xmlns:p="http://schemas.microsoft.com/office/2006/metadata/properties" xmlns:ns2="781aea2d-10e0-4ee3-884b-add8d5bc0221" xmlns:ns3="9d05811c-d03a-4781-95bb-5954497aed9b" targetNamespace="http://schemas.microsoft.com/office/2006/metadata/properties" ma:root="true" ma:fieldsID="0b521a3834f4340d3a91b1276264f4d8" ns2:_="" ns3:_="">
    <xsd:import namespace="781aea2d-10e0-4ee3-884b-add8d5bc0221"/>
    <xsd:import namespace="9d05811c-d03a-4781-95bb-5954497ae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aea2d-10e0-4ee3-884b-add8d5bc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d28bce8-62e5-4cc2-9b6d-793cae0c54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5811c-d03a-4781-95bb-5954497ae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ae0fb2d-fe19-491c-a479-3f5411f226e0}" ma:internalName="TaxCatchAll" ma:showField="CatchAllData" ma:web="9d05811c-d03a-4781-95bb-5954497aed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45214-3822-4DC4-ACE1-A9D1C64C0210}">
  <ds:schemaRefs>
    <ds:schemaRef ds:uri="http://schemas.microsoft.com/office/2006/metadata/properties"/>
    <ds:schemaRef ds:uri="http://schemas.microsoft.com/office/infopath/2007/PartnerControls"/>
    <ds:schemaRef ds:uri="9d05811c-d03a-4781-95bb-5954497aed9b"/>
    <ds:schemaRef ds:uri="781aea2d-10e0-4ee3-884b-add8d5bc0221"/>
  </ds:schemaRefs>
</ds:datastoreItem>
</file>

<file path=customXml/itemProps2.xml><?xml version="1.0" encoding="utf-8"?>
<ds:datastoreItem xmlns:ds="http://schemas.openxmlformats.org/officeDocument/2006/customXml" ds:itemID="{08F78BB4-0702-49FA-912B-5901DDDFD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86B81-0AC6-4C01-81CC-8E278738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aea2d-10e0-4ee3-884b-add8d5bc0221"/>
    <ds:schemaRef ds:uri="9d05811c-d03a-4781-95bb-5954497ae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AFE14C-856A-4AAA-8E40-66418617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208</Words>
  <Characters>1455</Characters>
  <Application>Microsoft Office Word</Application>
  <DocSecurity>0</DocSecurity>
  <Lines>12</Lines>
  <Paragraphs>3</Paragraphs>
  <ScaleCrop>false</ScaleCrop>
  <Company>Professional Services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Lorenzo Noa Hug‬‬‭‭‭‭‭‭‬‬‭‭‭‭‬‬‭‭‭‭‭‭‬‬‭‭‭‭‭‭</cp:lastModifiedBy>
  <cp:revision>41</cp:revision>
  <cp:lastPrinted>2009-09-07T09:22:00Z</cp:lastPrinted>
  <dcterms:created xsi:type="dcterms:W3CDTF">2024-05-22T12:05:00Z</dcterms:created>
  <dcterms:modified xsi:type="dcterms:W3CDTF">2024-05-23T09:06:00Z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0x0101001D57DEE5BCAAA44793B0166FF1EF47D7</vt:lpwstr>
  </property>
  <property fmtid="{D5CDD505-2E9C-101B-9397-08002B2CF9AE}" pid="91" name="MediaServiceImageTags">
    <vt:lpwstr/>
  </property>
</Properties>
</file>