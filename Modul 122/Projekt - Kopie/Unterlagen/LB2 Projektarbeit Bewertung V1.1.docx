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8142B" w:rsidR="00B902AC" w:rsidP="00E62D70" w:rsidRDefault="006102F0" w14:paraId="2292A752" w14:textId="2032E5FA">
      <w:pPr>
        <w:pStyle w:val="berschrift2"/>
        <w:spacing w:after="240"/>
      </w:pPr>
      <w:r>
        <w:t xml:space="preserve">Neues </w:t>
      </w:r>
      <w:r w:rsidR="00285A8C">
        <w:t>Projekt-</w:t>
      </w:r>
      <w:r w:rsidRPr="00C8142B" w:rsidR="00BA18D2">
        <w:t>Team</w:t>
      </w:r>
      <w:r w:rsidRPr="00C8142B" w:rsidR="00B902AC">
        <w:t>:</w:t>
      </w:r>
    </w:p>
    <w:tbl>
      <w:tblPr>
        <w:tblW w:w="935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127"/>
        <w:gridCol w:w="2126"/>
        <w:gridCol w:w="5103"/>
      </w:tblGrid>
      <w:tr w:rsidRPr="00C8142B" w:rsidR="005A7C5A" w:rsidTr="005A7C5A" w14:paraId="6E21BCB4" w14:textId="77777777">
        <w:trPr>
          <w:trHeight w:val="907"/>
        </w:trPr>
        <w:tc>
          <w:tcPr>
            <w:tcW w:w="2127" w:type="dxa"/>
          </w:tcPr>
          <w:p w:rsidRPr="00C8142B" w:rsidR="00CD0832" w:rsidP="003C27DE" w:rsidRDefault="003C27DE" w14:paraId="6F29AB2F" w14:textId="77777777">
            <w:pPr>
              <w:rPr>
                <w:sz w:val="18"/>
                <w:szCs w:val="18"/>
              </w:rPr>
            </w:pPr>
            <w:r w:rsidRPr="00C8142B">
              <w:rPr>
                <w:sz w:val="18"/>
                <w:szCs w:val="18"/>
              </w:rPr>
              <w:t>Abgabe</w:t>
            </w:r>
            <w:r w:rsidRPr="00C8142B" w:rsidR="00CD0832">
              <w:rPr>
                <w:sz w:val="18"/>
                <w:szCs w:val="18"/>
              </w:rPr>
              <w:t>datum :</w:t>
            </w:r>
          </w:p>
        </w:tc>
        <w:tc>
          <w:tcPr>
            <w:tcW w:w="2126" w:type="dxa"/>
          </w:tcPr>
          <w:p w:rsidRPr="00C8142B" w:rsidR="00CD0832" w:rsidP="00410330" w:rsidRDefault="00CD0832" w14:paraId="2C992555" w14:textId="4BC3F1D5">
            <w:pPr>
              <w:rPr>
                <w:sz w:val="18"/>
                <w:szCs w:val="18"/>
              </w:rPr>
            </w:pPr>
            <w:r w:rsidRPr="00C8142B">
              <w:rPr>
                <w:sz w:val="18"/>
              </w:rPr>
              <w:t>Klasse</w:t>
            </w:r>
            <w:r w:rsidR="005A7C5A">
              <w:rPr>
                <w:sz w:val="18"/>
              </w:rPr>
              <w:t xml:space="preserve"> / Semester</w:t>
            </w:r>
            <w:r w:rsidRPr="00C8142B">
              <w:rPr>
                <w:sz w:val="18"/>
              </w:rPr>
              <w:t>:</w:t>
            </w:r>
          </w:p>
        </w:tc>
        <w:tc>
          <w:tcPr>
            <w:tcW w:w="5103" w:type="dxa"/>
          </w:tcPr>
          <w:p w:rsidRPr="00C8142B" w:rsidR="00CD0832" w:rsidP="00410330" w:rsidRDefault="00CD0832" w14:paraId="0A3A0014" w14:textId="71EE1E0E">
            <w:pPr>
              <w:rPr>
                <w:sz w:val="18"/>
                <w:szCs w:val="18"/>
              </w:rPr>
            </w:pPr>
            <w:r w:rsidRPr="00C8142B">
              <w:rPr>
                <w:sz w:val="18"/>
                <w:szCs w:val="18"/>
              </w:rPr>
              <w:t>Team:</w:t>
            </w:r>
            <w:r w:rsidR="00EE04AF">
              <w:rPr>
                <w:sz w:val="18"/>
                <w:szCs w:val="18"/>
              </w:rPr>
              <w:t xml:space="preserve"> </w:t>
            </w:r>
            <w:r w:rsidRPr="00EE04AF" w:rsidR="00EE04AF">
              <w:rPr>
                <w:b/>
                <w:bCs/>
                <w:color w:val="FF0000"/>
                <w:sz w:val="18"/>
                <w:szCs w:val="18"/>
              </w:rPr>
              <w:t>(Neu zusammenstellen! Max. 2 Lernende!)</w:t>
            </w:r>
          </w:p>
        </w:tc>
      </w:tr>
    </w:tbl>
    <w:p w:rsidR="00B902AC" w:rsidP="00B902AC" w:rsidRDefault="00B902AC" w14:paraId="1F51437F" w14:textId="5D437643">
      <w:pPr>
        <w:rPr>
          <w:lang w:eastAsia="de-DE"/>
        </w:rPr>
      </w:pPr>
    </w:p>
    <w:p w:rsidRPr="008A5948" w:rsidR="00285A8C" w:rsidP="00DB6140" w:rsidRDefault="00285A8C" w14:paraId="15CB66BD" w14:textId="485D9664">
      <w:pPr>
        <w:pStyle w:val="berschrift1"/>
        <w:pageBreakBefore w:val="0"/>
      </w:pPr>
      <w:r w:rsidRPr="008A5948">
        <w:t xml:space="preserve">Angaben zur Durchführung des </w:t>
      </w:r>
      <w:r w:rsidR="005A7C5A">
        <w:t>Projektes</w:t>
      </w:r>
    </w:p>
    <w:p w:rsidRPr="008A5948" w:rsidR="00285A8C" w:rsidP="00FD11BD" w:rsidRDefault="00DB6140" w14:paraId="725CA32F" w14:textId="22860AFF">
      <w:pPr>
        <w:pStyle w:val="Textkrper"/>
        <w:spacing w:before="120"/>
        <w:jc w:val="both"/>
        <w:rPr>
          <w:sz w:val="20"/>
        </w:rPr>
      </w:pPr>
      <w:r>
        <w:rPr>
          <w:sz w:val="20"/>
        </w:rPr>
        <w:t>Die Leistungsbeurteilung</w:t>
      </w:r>
      <w:r w:rsidRPr="008A5948" w:rsidR="00285A8C">
        <w:rPr>
          <w:sz w:val="20"/>
        </w:rPr>
        <w:t xml:space="preserve"> </w:t>
      </w:r>
      <w:r w:rsidR="000621AB">
        <w:rPr>
          <w:sz w:val="20"/>
        </w:rPr>
        <w:t xml:space="preserve">2 </w:t>
      </w:r>
      <w:r>
        <w:rPr>
          <w:sz w:val="20"/>
        </w:rPr>
        <w:t xml:space="preserve">erfolgt </w:t>
      </w:r>
      <w:r w:rsidRPr="008A5948" w:rsidR="00285A8C">
        <w:rPr>
          <w:sz w:val="20"/>
        </w:rPr>
        <w:t xml:space="preserve">in Form einer Projektarbeit mit </w:t>
      </w:r>
      <w:r w:rsidR="00DD4061">
        <w:rPr>
          <w:sz w:val="20"/>
        </w:rPr>
        <w:t>3</w:t>
      </w:r>
      <w:r w:rsidRPr="008A5948" w:rsidR="00285A8C">
        <w:rPr>
          <w:sz w:val="20"/>
        </w:rPr>
        <w:t xml:space="preserve"> </w:t>
      </w:r>
      <w:r>
        <w:rPr>
          <w:sz w:val="20"/>
        </w:rPr>
        <w:t>Meilensteinen</w:t>
      </w:r>
      <w:r w:rsidRPr="008A5948" w:rsidR="00285A8C">
        <w:rPr>
          <w:sz w:val="20"/>
        </w:rPr>
        <w:t>. Dafür ist ein Zeitraum von</w:t>
      </w:r>
      <w:r w:rsidR="002E4611">
        <w:rPr>
          <w:sz w:val="20"/>
        </w:rPr>
        <w:t xml:space="preserve"> </w:t>
      </w:r>
      <w:r w:rsidR="00DD4061">
        <w:rPr>
          <w:sz w:val="20"/>
        </w:rPr>
        <w:t>4</w:t>
      </w:r>
      <w:r w:rsidR="00D07754">
        <w:rPr>
          <w:sz w:val="20"/>
        </w:rPr>
        <w:t>+</w:t>
      </w:r>
      <w:r w:rsidR="00642484">
        <w:rPr>
          <w:sz w:val="20"/>
        </w:rPr>
        <w:t xml:space="preserve"> Wochen </w:t>
      </w:r>
      <w:r w:rsidRPr="008A5948" w:rsidR="00285A8C">
        <w:rPr>
          <w:sz w:val="20"/>
        </w:rPr>
        <w:t xml:space="preserve">vorgesehen. </w:t>
      </w:r>
    </w:p>
    <w:p w:rsidR="00CB1311" w:rsidP="00FD11BD" w:rsidRDefault="00285A8C" w14:paraId="1665D8E0" w14:textId="24139423">
      <w:pPr>
        <w:pStyle w:val="Textkrper"/>
        <w:spacing w:before="120"/>
        <w:jc w:val="both"/>
        <w:rPr>
          <w:sz w:val="20"/>
        </w:rPr>
      </w:pPr>
      <w:r w:rsidRPr="008A5948">
        <w:rPr>
          <w:sz w:val="20"/>
        </w:rPr>
        <w:t xml:space="preserve">Jedes Team wählt eine </w:t>
      </w:r>
      <w:r w:rsidR="00D07754">
        <w:rPr>
          <w:b/>
          <w:i/>
          <w:sz w:val="20"/>
        </w:rPr>
        <w:t>A</w:t>
      </w:r>
      <w:r w:rsidR="00FE5D0E">
        <w:rPr>
          <w:b/>
          <w:i/>
          <w:sz w:val="20"/>
        </w:rPr>
        <w:t>utomatisierungsa</w:t>
      </w:r>
      <w:r w:rsidR="00D07754">
        <w:rPr>
          <w:b/>
          <w:i/>
          <w:sz w:val="20"/>
        </w:rPr>
        <w:t>ufgabe</w:t>
      </w:r>
      <w:r w:rsidRPr="008A5948">
        <w:rPr>
          <w:b/>
          <w:i/>
          <w:sz w:val="20"/>
        </w:rPr>
        <w:t xml:space="preserve"> </w:t>
      </w:r>
      <w:r w:rsidRPr="00FE5D0E" w:rsidR="00FE5D0E">
        <w:rPr>
          <w:i/>
          <w:sz w:val="20"/>
        </w:rPr>
        <w:t>aus</w:t>
      </w:r>
      <w:r w:rsidR="00FE5D0E">
        <w:rPr>
          <w:b/>
          <w:i/>
          <w:sz w:val="20"/>
        </w:rPr>
        <w:t xml:space="preserve"> </w:t>
      </w:r>
      <w:r w:rsidRPr="008A5948">
        <w:rPr>
          <w:sz w:val="20"/>
        </w:rPr>
        <w:t xml:space="preserve">oder </w:t>
      </w:r>
      <w:r w:rsidRPr="008A5948">
        <w:rPr>
          <w:b/>
          <w:i/>
          <w:sz w:val="20"/>
        </w:rPr>
        <w:t>definiert eine eigene</w:t>
      </w:r>
      <w:r w:rsidRPr="008A5948">
        <w:rPr>
          <w:sz w:val="20"/>
        </w:rPr>
        <w:t xml:space="preserve">. </w:t>
      </w:r>
    </w:p>
    <w:p w:rsidRPr="008A5948" w:rsidR="00285A8C" w:rsidP="00FD11BD" w:rsidRDefault="002F544D" w14:paraId="66ED36CF" w14:textId="0BDE814F">
      <w:pPr>
        <w:pStyle w:val="Textkrper"/>
        <w:spacing w:before="120"/>
        <w:jc w:val="both"/>
        <w:rPr>
          <w:sz w:val="20"/>
        </w:rPr>
      </w:pPr>
      <w:r w:rsidRPr="002F544D">
        <w:rPr>
          <w:b/>
          <w:bCs/>
          <w:i/>
          <w:iCs/>
          <w:sz w:val="20"/>
        </w:rPr>
        <w:t>Meilenstein</w:t>
      </w:r>
      <w:r w:rsidR="00D86698">
        <w:rPr>
          <w:b/>
          <w:i/>
          <w:sz w:val="20"/>
        </w:rPr>
        <w:t xml:space="preserve"> </w:t>
      </w:r>
      <w:r w:rsidR="00CE6CCC">
        <w:rPr>
          <w:b/>
          <w:i/>
          <w:sz w:val="20"/>
        </w:rPr>
        <w:t>A</w:t>
      </w:r>
      <w:r w:rsidR="00D86698">
        <w:rPr>
          <w:b/>
          <w:i/>
          <w:sz w:val="20"/>
        </w:rPr>
        <w:t xml:space="preserve"> </w:t>
      </w:r>
      <w:r w:rsidRPr="008A5948" w:rsidR="00D86698">
        <w:rPr>
          <w:sz w:val="20"/>
        </w:rPr>
        <w:t xml:space="preserve">besteht darin, </w:t>
      </w:r>
      <w:r w:rsidR="00CE6CCC">
        <w:rPr>
          <w:sz w:val="20"/>
        </w:rPr>
        <w:t xml:space="preserve">anhand der Rahmenbedingungen </w:t>
      </w:r>
      <w:r w:rsidR="00E05D9E">
        <w:rPr>
          <w:sz w:val="20"/>
        </w:rPr>
        <w:t>(</w:t>
      </w:r>
      <w:r w:rsidR="00CE6CCC">
        <w:rPr>
          <w:sz w:val="20"/>
        </w:rPr>
        <w:t xml:space="preserve">und evtl. </w:t>
      </w:r>
      <w:r w:rsidR="00E31BB0">
        <w:rPr>
          <w:sz w:val="20"/>
        </w:rPr>
        <w:t>nach Machbarkeitsabklärung</w:t>
      </w:r>
      <w:r w:rsidR="00CE6CCC">
        <w:rPr>
          <w:sz w:val="20"/>
        </w:rPr>
        <w:t>en</w:t>
      </w:r>
      <w:r w:rsidR="00E05D9E">
        <w:rPr>
          <w:sz w:val="20"/>
        </w:rPr>
        <w:t xml:space="preserve">) </w:t>
      </w:r>
      <w:r w:rsidRPr="00012340" w:rsidR="00CB1311">
        <w:rPr>
          <w:i/>
          <w:sz w:val="20"/>
        </w:rPr>
        <w:t>eine</w:t>
      </w:r>
      <w:r w:rsidR="00CB1311">
        <w:rPr>
          <w:b/>
          <w:i/>
          <w:sz w:val="20"/>
        </w:rPr>
        <w:t xml:space="preserve"> </w:t>
      </w:r>
      <w:r w:rsidR="00012340">
        <w:rPr>
          <w:b/>
          <w:i/>
          <w:sz w:val="20"/>
        </w:rPr>
        <w:t xml:space="preserve">konkrete </w:t>
      </w:r>
      <w:r w:rsidR="00CB1311">
        <w:rPr>
          <w:b/>
          <w:i/>
          <w:sz w:val="20"/>
        </w:rPr>
        <w:t>Anforderungsdefinition</w:t>
      </w:r>
      <w:r w:rsidRPr="008A5948" w:rsidR="00285A8C">
        <w:rPr>
          <w:b/>
          <w:i/>
          <w:sz w:val="20"/>
        </w:rPr>
        <w:t xml:space="preserve"> </w:t>
      </w:r>
      <w:r w:rsidRPr="00CB1311" w:rsidR="00285A8C">
        <w:rPr>
          <w:i/>
          <w:sz w:val="20"/>
        </w:rPr>
        <w:t>aus</w:t>
      </w:r>
      <w:r w:rsidR="00D86698">
        <w:rPr>
          <w:i/>
          <w:sz w:val="20"/>
        </w:rPr>
        <w:t>zu</w:t>
      </w:r>
      <w:r w:rsidRPr="00CB1311" w:rsidR="00285A8C">
        <w:rPr>
          <w:i/>
          <w:sz w:val="20"/>
        </w:rPr>
        <w:t>arbeite</w:t>
      </w:r>
      <w:r w:rsidR="00D86698">
        <w:rPr>
          <w:i/>
          <w:sz w:val="20"/>
        </w:rPr>
        <w:t>n</w:t>
      </w:r>
      <w:r w:rsidRPr="008A5948" w:rsidR="00285A8C">
        <w:rPr>
          <w:sz w:val="20"/>
        </w:rPr>
        <w:t xml:space="preserve"> und </w:t>
      </w:r>
      <w:r w:rsidRPr="008A5948" w:rsidR="00285A8C">
        <w:rPr>
          <w:b/>
          <w:i/>
          <w:sz w:val="20"/>
        </w:rPr>
        <w:t xml:space="preserve">mit der Lehrperson </w:t>
      </w:r>
      <w:r w:rsidR="00D86698">
        <w:rPr>
          <w:b/>
          <w:i/>
          <w:sz w:val="20"/>
        </w:rPr>
        <w:t xml:space="preserve">zu </w:t>
      </w:r>
      <w:r w:rsidR="00A97860">
        <w:rPr>
          <w:b/>
          <w:i/>
          <w:sz w:val="20"/>
        </w:rPr>
        <w:t>bespr</w:t>
      </w:r>
      <w:r w:rsidR="00D86698">
        <w:rPr>
          <w:b/>
          <w:i/>
          <w:sz w:val="20"/>
        </w:rPr>
        <w:t>e</w:t>
      </w:r>
      <w:r w:rsidR="00A97860">
        <w:rPr>
          <w:b/>
          <w:i/>
          <w:sz w:val="20"/>
        </w:rPr>
        <w:t>chen</w:t>
      </w:r>
      <w:r w:rsidRPr="008A5948" w:rsidR="00285A8C">
        <w:rPr>
          <w:i/>
          <w:sz w:val="20"/>
        </w:rPr>
        <w:t>.</w:t>
      </w:r>
      <w:r>
        <w:rPr>
          <w:i/>
          <w:sz w:val="20"/>
        </w:rPr>
        <w:t xml:space="preserve"> </w:t>
      </w:r>
      <w:r>
        <w:rPr>
          <w:sz w:val="20"/>
        </w:rPr>
        <w:t>Das</w:t>
      </w:r>
      <w:r w:rsidRPr="008A5948">
        <w:rPr>
          <w:sz w:val="20"/>
        </w:rPr>
        <w:t xml:space="preserve"> </w:t>
      </w:r>
      <w:r w:rsidRPr="009A519D">
        <w:rPr>
          <w:b/>
          <w:sz w:val="20"/>
        </w:rPr>
        <w:t>Lösungsdesign</w:t>
      </w:r>
      <w:r w:rsidRPr="008A5948">
        <w:rPr>
          <w:sz w:val="20"/>
        </w:rPr>
        <w:t xml:space="preserve"> </w:t>
      </w:r>
      <w:r>
        <w:rPr>
          <w:sz w:val="20"/>
        </w:rPr>
        <w:t xml:space="preserve">ist mit UML </w:t>
      </w:r>
      <w:r w:rsidR="00834746">
        <w:rPr>
          <w:sz w:val="20"/>
        </w:rPr>
        <w:t>Aktivitätsdiagram(-</w:t>
      </w:r>
      <w:proofErr w:type="spellStart"/>
      <w:r w:rsidR="00834746">
        <w:rPr>
          <w:sz w:val="20"/>
        </w:rPr>
        <w:t>men</w:t>
      </w:r>
      <w:proofErr w:type="spellEnd"/>
      <w:r w:rsidR="00834746">
        <w:rPr>
          <w:sz w:val="20"/>
        </w:rPr>
        <w:t xml:space="preserve">) </w:t>
      </w:r>
      <w:r>
        <w:rPr>
          <w:sz w:val="20"/>
        </w:rPr>
        <w:t>zu dokumentieren</w:t>
      </w:r>
      <w:r w:rsidRPr="008A5948">
        <w:rPr>
          <w:sz w:val="20"/>
        </w:rPr>
        <w:t>.</w:t>
      </w:r>
      <w:r>
        <w:rPr>
          <w:sz w:val="20"/>
        </w:rPr>
        <w:t xml:space="preserve"> *</w:t>
      </w:r>
    </w:p>
    <w:p w:rsidR="002F544D" w:rsidP="00FD11BD" w:rsidRDefault="002F544D" w14:paraId="59BBCD8B" w14:textId="4552BF70">
      <w:pPr>
        <w:pStyle w:val="Textkrper"/>
        <w:spacing w:before="120"/>
        <w:jc w:val="both"/>
        <w:rPr>
          <w:sz w:val="20"/>
        </w:rPr>
      </w:pPr>
      <w:r w:rsidRPr="002F544D">
        <w:rPr>
          <w:b/>
          <w:bCs/>
          <w:i/>
          <w:iCs/>
          <w:sz w:val="20"/>
        </w:rPr>
        <w:t>Meilenstein B</w:t>
      </w:r>
      <w:r w:rsidR="008C3D2B">
        <w:rPr>
          <w:b/>
          <w:i/>
          <w:sz w:val="20"/>
        </w:rPr>
        <w:t xml:space="preserve"> </w:t>
      </w:r>
      <w:r w:rsidRPr="008A5948" w:rsidR="00285A8C">
        <w:rPr>
          <w:sz w:val="20"/>
        </w:rPr>
        <w:t xml:space="preserve">beinhaltet </w:t>
      </w:r>
      <w:r w:rsidR="000537FC">
        <w:rPr>
          <w:sz w:val="20"/>
        </w:rPr>
        <w:t xml:space="preserve">eine </w:t>
      </w:r>
      <w:r w:rsidRPr="00D86698" w:rsidR="000537FC">
        <w:rPr>
          <w:b/>
          <w:bCs/>
          <w:sz w:val="20"/>
        </w:rPr>
        <w:t xml:space="preserve">eigene </w:t>
      </w:r>
      <w:r w:rsidRPr="00D86698" w:rsidR="00285A8C">
        <w:rPr>
          <w:b/>
          <w:bCs/>
          <w:sz w:val="20"/>
        </w:rPr>
        <w:t>Implementierung</w:t>
      </w:r>
      <w:r w:rsidRPr="008A5948" w:rsidR="00285A8C">
        <w:rPr>
          <w:sz w:val="20"/>
        </w:rPr>
        <w:t xml:space="preserve"> des Lösungsdesign</w:t>
      </w:r>
      <w:r w:rsidR="00A97860">
        <w:rPr>
          <w:sz w:val="20"/>
        </w:rPr>
        <w:t>s</w:t>
      </w:r>
      <w:r w:rsidRPr="008A5948" w:rsidR="00285A8C">
        <w:rPr>
          <w:sz w:val="20"/>
        </w:rPr>
        <w:t xml:space="preserve"> </w:t>
      </w:r>
      <w:r w:rsidR="00834746">
        <w:rPr>
          <w:sz w:val="20"/>
        </w:rPr>
        <w:t>(</w:t>
      </w:r>
      <w:r w:rsidRPr="008A5948" w:rsidR="00285A8C">
        <w:rPr>
          <w:sz w:val="20"/>
        </w:rPr>
        <w:t>oder Teile davon</w:t>
      </w:r>
      <w:r w:rsidR="00834746">
        <w:rPr>
          <w:sz w:val="20"/>
        </w:rPr>
        <w:t>)</w:t>
      </w:r>
      <w:r w:rsidRPr="008A5948" w:rsidR="00285A8C">
        <w:rPr>
          <w:sz w:val="20"/>
        </w:rPr>
        <w:t xml:space="preserve">. </w:t>
      </w:r>
      <w:r w:rsidRPr="008A5948">
        <w:rPr>
          <w:sz w:val="20"/>
        </w:rPr>
        <w:t xml:space="preserve">Die Abnahme des Projektes </w:t>
      </w:r>
      <w:r w:rsidR="00834746">
        <w:rPr>
          <w:sz w:val="20"/>
        </w:rPr>
        <w:t xml:space="preserve">erfolgt </w:t>
      </w:r>
      <w:r>
        <w:rPr>
          <w:sz w:val="20"/>
        </w:rPr>
        <w:t xml:space="preserve">anhand einer </w:t>
      </w:r>
      <w:r w:rsidRPr="00D86698">
        <w:rPr>
          <w:b/>
          <w:bCs/>
          <w:sz w:val="20"/>
        </w:rPr>
        <w:t>Programmdemo</w:t>
      </w:r>
      <w:r>
        <w:rPr>
          <w:b/>
          <w:bCs/>
          <w:sz w:val="20"/>
        </w:rPr>
        <w:t xml:space="preserve">nstration </w:t>
      </w:r>
      <w:r w:rsidRPr="008A5948">
        <w:rPr>
          <w:sz w:val="20"/>
        </w:rPr>
        <w:t xml:space="preserve">und </w:t>
      </w:r>
      <w:r>
        <w:rPr>
          <w:sz w:val="20"/>
        </w:rPr>
        <w:t xml:space="preserve">wird </w:t>
      </w:r>
      <w:r w:rsidR="00834746">
        <w:rPr>
          <w:sz w:val="20"/>
        </w:rPr>
        <w:t>mittels</w:t>
      </w:r>
      <w:r>
        <w:rPr>
          <w:sz w:val="20"/>
        </w:rPr>
        <w:t xml:space="preserve"> eines formalen </w:t>
      </w:r>
      <w:r w:rsidRPr="00D86698">
        <w:rPr>
          <w:b/>
          <w:bCs/>
          <w:sz w:val="20"/>
        </w:rPr>
        <w:t>Code-Review</w:t>
      </w:r>
      <w:r>
        <w:rPr>
          <w:b/>
          <w:bCs/>
          <w:sz w:val="20"/>
        </w:rPr>
        <w:t>s</w:t>
      </w:r>
      <w:r>
        <w:rPr>
          <w:sz w:val="20"/>
        </w:rPr>
        <w:t xml:space="preserve"> begutachtet und bewertet</w:t>
      </w:r>
      <w:r w:rsidRPr="008A5948">
        <w:rPr>
          <w:sz w:val="20"/>
        </w:rPr>
        <w:t>.</w:t>
      </w:r>
    </w:p>
    <w:p w:rsidR="002F544D" w:rsidP="002F544D" w:rsidRDefault="002F544D" w14:paraId="3CE7D0D2" w14:textId="108F5D74">
      <w:pPr>
        <w:pStyle w:val="Textkrper"/>
        <w:spacing w:before="120"/>
        <w:jc w:val="both"/>
        <w:rPr>
          <w:sz w:val="20"/>
        </w:rPr>
      </w:pPr>
      <w:r w:rsidRPr="002F544D">
        <w:rPr>
          <w:b/>
          <w:bCs/>
          <w:i/>
          <w:iCs/>
          <w:sz w:val="20"/>
        </w:rPr>
        <w:t xml:space="preserve">Meilenstein </w:t>
      </w:r>
      <w:r>
        <w:rPr>
          <w:b/>
          <w:bCs/>
          <w:i/>
          <w:iCs/>
          <w:sz w:val="20"/>
        </w:rPr>
        <w:t>C</w:t>
      </w:r>
      <w:r>
        <w:rPr>
          <w:sz w:val="20"/>
        </w:rPr>
        <w:t xml:space="preserve"> </w:t>
      </w:r>
      <w:r w:rsidR="00CE6CCC">
        <w:rPr>
          <w:sz w:val="20"/>
        </w:rPr>
        <w:t xml:space="preserve">Alle Dokumente sind </w:t>
      </w:r>
      <w:r w:rsidRPr="00CE6CCC" w:rsidR="00CE6CCC">
        <w:rPr>
          <w:b/>
          <w:bCs/>
          <w:sz w:val="20"/>
        </w:rPr>
        <w:t xml:space="preserve">fortlaufend </w:t>
      </w:r>
      <w:r w:rsidRPr="00CE6CCC" w:rsidR="00D86698">
        <w:rPr>
          <w:b/>
          <w:bCs/>
          <w:sz w:val="20"/>
        </w:rPr>
        <w:t xml:space="preserve">auf einem </w:t>
      </w:r>
      <w:proofErr w:type="spellStart"/>
      <w:r w:rsidRPr="00CE6CCC" w:rsidR="00D86698">
        <w:rPr>
          <w:b/>
          <w:bCs/>
          <w:sz w:val="20"/>
        </w:rPr>
        <w:t>GitLab</w:t>
      </w:r>
      <w:proofErr w:type="spellEnd"/>
      <w:r w:rsidRPr="00CE6CCC" w:rsidR="00D86698">
        <w:rPr>
          <w:b/>
          <w:bCs/>
          <w:sz w:val="20"/>
        </w:rPr>
        <w:t>-Repository</w:t>
      </w:r>
      <w:r w:rsidR="00D86698">
        <w:rPr>
          <w:sz w:val="20"/>
        </w:rPr>
        <w:t xml:space="preserve"> (Branch) zu speichern</w:t>
      </w:r>
      <w:r w:rsidR="00CE6CCC">
        <w:rPr>
          <w:sz w:val="20"/>
        </w:rPr>
        <w:t>:</w:t>
      </w:r>
      <w:r>
        <w:rPr>
          <w:sz w:val="20"/>
        </w:rPr>
        <w:t xml:space="preserve"> </w:t>
      </w:r>
      <w:r w:rsidR="00CE6CCC">
        <w:rPr>
          <w:sz w:val="20"/>
        </w:rPr>
        <w:t>Quellcode mit Inline-Kommentar gemäss TBZ-Konvention, UML AD, Installationsanleitung (Setup), Bedien</w:t>
      </w:r>
      <w:r w:rsidR="00E75B98">
        <w:rPr>
          <w:sz w:val="20"/>
        </w:rPr>
        <w:t>ungsanleitung, etc</w:t>
      </w:r>
      <w:r w:rsidRPr="008A5948">
        <w:rPr>
          <w:sz w:val="20"/>
        </w:rPr>
        <w:t>.</w:t>
      </w:r>
    </w:p>
    <w:p w:rsidR="00A97860" w:rsidP="00FD11BD" w:rsidRDefault="002F544D" w14:paraId="64E1373B" w14:textId="6700D71F">
      <w:pPr>
        <w:pStyle w:val="Textkrper"/>
        <w:spacing w:before="120"/>
        <w:jc w:val="both"/>
        <w:rPr>
          <w:sz w:val="20"/>
        </w:rPr>
      </w:pPr>
      <w:r>
        <w:rPr>
          <w:sz w:val="20"/>
        </w:rPr>
        <w:t>*) Als Alternative kann anstelle des Lösungsdesigns, fertiggestellter Quellcode mit UML Aktivitätsdiagram(</w:t>
      </w:r>
      <w:r w:rsidR="00E75B98">
        <w:rPr>
          <w:sz w:val="20"/>
        </w:rPr>
        <w:t>-</w:t>
      </w:r>
      <w:proofErr w:type="spellStart"/>
      <w:r>
        <w:rPr>
          <w:sz w:val="20"/>
        </w:rPr>
        <w:t>men</w:t>
      </w:r>
      <w:proofErr w:type="spellEnd"/>
      <w:r>
        <w:rPr>
          <w:sz w:val="20"/>
        </w:rPr>
        <w:t>) dokumentiert werden.</w:t>
      </w:r>
    </w:p>
    <w:p w:rsidRPr="008A5948" w:rsidR="00285A8C" w:rsidP="00FD11BD" w:rsidRDefault="00285A8C" w14:paraId="1F25AD4E" w14:textId="7C7F6922">
      <w:pPr>
        <w:pStyle w:val="berschrift2"/>
        <w:rPr>
          <w:i/>
          <w:sz w:val="22"/>
          <w:szCs w:val="22"/>
        </w:rPr>
      </w:pPr>
      <w:r w:rsidRPr="008A5948">
        <w:rPr>
          <w:i/>
          <w:sz w:val="22"/>
          <w:szCs w:val="22"/>
        </w:rPr>
        <w:t>Notenberechnung</w:t>
      </w:r>
    </w:p>
    <w:p w:rsidR="008954FC" w:rsidP="009D6AC2" w:rsidRDefault="00621B0A" w14:paraId="5E13F4C8" w14:textId="11ED7B10">
      <w:pPr>
        <w:pStyle w:val="Textkrper"/>
        <w:jc w:val="both"/>
        <w:rPr>
          <w:sz w:val="20"/>
        </w:rPr>
      </w:pPr>
      <w:r>
        <w:rPr>
          <w:sz w:val="20"/>
        </w:rPr>
        <w:t xml:space="preserve">Bewertet werden </w:t>
      </w:r>
      <w:r w:rsidR="00D372D2">
        <w:rPr>
          <w:sz w:val="20"/>
        </w:rPr>
        <w:t xml:space="preserve">nur </w:t>
      </w:r>
      <w:r w:rsidR="00E239E2">
        <w:rPr>
          <w:sz w:val="20"/>
        </w:rPr>
        <w:t xml:space="preserve">ausgewiesene </w:t>
      </w:r>
      <w:r w:rsidR="00F77D6A">
        <w:rPr>
          <w:sz w:val="20"/>
        </w:rPr>
        <w:t>Eigenleistung</w:t>
      </w:r>
      <w:r w:rsidR="008954FC">
        <w:rPr>
          <w:sz w:val="20"/>
        </w:rPr>
        <w:t>en</w:t>
      </w:r>
      <w:r w:rsidR="00EC0B05">
        <w:rPr>
          <w:sz w:val="20"/>
        </w:rPr>
        <w:t xml:space="preserve"> gemäss Vorgaben</w:t>
      </w:r>
      <w:r w:rsidR="00F77D6A">
        <w:rPr>
          <w:sz w:val="20"/>
        </w:rPr>
        <w:t xml:space="preserve">, </w:t>
      </w:r>
      <w:r w:rsidR="00D372D2">
        <w:rPr>
          <w:sz w:val="20"/>
        </w:rPr>
        <w:t xml:space="preserve">welche </w:t>
      </w:r>
      <w:r w:rsidR="00D94A2B">
        <w:rPr>
          <w:sz w:val="20"/>
        </w:rPr>
        <w:t>aus</w:t>
      </w:r>
      <w:r w:rsidR="00D372D2">
        <w:rPr>
          <w:sz w:val="20"/>
        </w:rPr>
        <w:t xml:space="preserve"> </w:t>
      </w:r>
      <w:r w:rsidR="00D94A2B">
        <w:rPr>
          <w:sz w:val="20"/>
        </w:rPr>
        <w:t xml:space="preserve">selbstverfasster Dokumentation und </w:t>
      </w:r>
      <w:r w:rsidR="00812908">
        <w:rPr>
          <w:sz w:val="20"/>
        </w:rPr>
        <w:t xml:space="preserve">aus der </w:t>
      </w:r>
      <w:r w:rsidR="00D94A2B">
        <w:rPr>
          <w:sz w:val="20"/>
        </w:rPr>
        <w:t>Produktion des Automation</w:t>
      </w:r>
      <w:r w:rsidR="00AE0C2A">
        <w:rPr>
          <w:sz w:val="20"/>
        </w:rPr>
        <w:t>s</w:t>
      </w:r>
      <w:r w:rsidR="004A5C46">
        <w:rPr>
          <w:sz w:val="20"/>
        </w:rPr>
        <w:t>-</w:t>
      </w:r>
      <w:proofErr w:type="spellStart"/>
      <w:r w:rsidR="004A5C46">
        <w:rPr>
          <w:sz w:val="20"/>
        </w:rPr>
        <w:t>S</w:t>
      </w:r>
      <w:r w:rsidR="00D94A2B">
        <w:rPr>
          <w:sz w:val="20"/>
        </w:rPr>
        <w:t>criptes</w:t>
      </w:r>
      <w:proofErr w:type="spellEnd"/>
      <w:r w:rsidR="00D94A2B">
        <w:rPr>
          <w:sz w:val="20"/>
        </w:rPr>
        <w:t xml:space="preserve"> </w:t>
      </w:r>
      <w:r w:rsidR="0098450B">
        <w:rPr>
          <w:sz w:val="20"/>
        </w:rPr>
        <w:t>besteh</w:t>
      </w:r>
      <w:r w:rsidR="00AE0C2A">
        <w:rPr>
          <w:sz w:val="20"/>
        </w:rPr>
        <w:t>en</w:t>
      </w:r>
      <w:r w:rsidR="0098450B">
        <w:rPr>
          <w:sz w:val="20"/>
        </w:rPr>
        <w:t xml:space="preserve">. Erworbene Erkenntnisse aus </w:t>
      </w:r>
      <w:r w:rsidR="00387617">
        <w:rPr>
          <w:sz w:val="20"/>
        </w:rPr>
        <w:t xml:space="preserve">Ressourcen </w:t>
      </w:r>
      <w:r w:rsidR="003D2324">
        <w:rPr>
          <w:sz w:val="20"/>
        </w:rPr>
        <w:t xml:space="preserve">Dritter </w:t>
      </w:r>
      <w:r w:rsidR="00387617">
        <w:rPr>
          <w:sz w:val="20"/>
        </w:rPr>
        <w:t>muss belegt und ausgewiesen werden.</w:t>
      </w:r>
    </w:p>
    <w:p w:rsidRPr="008A5948" w:rsidR="009D6AC2" w:rsidP="009D6AC2" w:rsidRDefault="009D6AC2" w14:paraId="25D5DBF3" w14:textId="33FBF50C">
      <w:pPr>
        <w:pStyle w:val="Textkrper"/>
        <w:jc w:val="both"/>
        <w:rPr>
          <w:sz w:val="20"/>
        </w:rPr>
      </w:pPr>
      <w:r w:rsidRPr="008A5948">
        <w:rPr>
          <w:sz w:val="20"/>
        </w:rPr>
        <w:t xml:space="preserve">Entsprechend </w:t>
      </w:r>
      <w:r>
        <w:rPr>
          <w:sz w:val="20"/>
        </w:rPr>
        <w:t xml:space="preserve">des Bewertungsrasters </w:t>
      </w:r>
      <w:r w:rsidR="00FC1401">
        <w:rPr>
          <w:sz w:val="20"/>
        </w:rPr>
        <w:t>werden Notenpunkte für</w:t>
      </w:r>
      <w:r>
        <w:rPr>
          <w:sz w:val="20"/>
        </w:rPr>
        <w:t xml:space="preserve"> </w:t>
      </w:r>
      <w:r w:rsidR="007F5D6A">
        <w:rPr>
          <w:sz w:val="20"/>
        </w:rPr>
        <w:t>Team-</w:t>
      </w:r>
      <w:r>
        <w:rPr>
          <w:sz w:val="20"/>
        </w:rPr>
        <w:t>Aufgabe</w:t>
      </w:r>
      <w:r w:rsidR="00FC1401">
        <w:rPr>
          <w:sz w:val="20"/>
        </w:rPr>
        <w:t>n</w:t>
      </w:r>
      <w:r w:rsidR="004708A4">
        <w:rPr>
          <w:sz w:val="20"/>
        </w:rPr>
        <w:t xml:space="preserve"> </w:t>
      </w:r>
      <w:r w:rsidR="00FC1401">
        <w:rPr>
          <w:sz w:val="20"/>
        </w:rPr>
        <w:t xml:space="preserve">und für </w:t>
      </w:r>
      <w:r w:rsidR="004708A4">
        <w:rPr>
          <w:sz w:val="20"/>
        </w:rPr>
        <w:t>i</w:t>
      </w:r>
      <w:r>
        <w:rPr>
          <w:sz w:val="20"/>
        </w:rPr>
        <w:t>ndividuell</w:t>
      </w:r>
      <w:r w:rsidRPr="008A5948">
        <w:rPr>
          <w:sz w:val="20"/>
        </w:rPr>
        <w:t>e</w:t>
      </w:r>
      <w:r>
        <w:rPr>
          <w:sz w:val="20"/>
        </w:rPr>
        <w:t xml:space="preserve"> </w:t>
      </w:r>
      <w:r w:rsidR="004708A4">
        <w:rPr>
          <w:sz w:val="20"/>
        </w:rPr>
        <w:t>Einzel-</w:t>
      </w:r>
      <w:r w:rsidR="00FC1401">
        <w:rPr>
          <w:sz w:val="20"/>
        </w:rPr>
        <w:t>Aufgaben vergeben</w:t>
      </w:r>
      <w:r w:rsidRPr="008A5948">
        <w:rPr>
          <w:sz w:val="20"/>
        </w:rPr>
        <w:t>.</w:t>
      </w:r>
    </w:p>
    <w:p w:rsidRPr="008A5948" w:rsidR="00285A8C" w:rsidP="00FD11BD" w:rsidRDefault="00285A8C" w14:paraId="13561198" w14:textId="47B52A31">
      <w:pPr>
        <w:pStyle w:val="berschrift2"/>
        <w:rPr>
          <w:i/>
          <w:sz w:val="22"/>
          <w:szCs w:val="22"/>
        </w:rPr>
      </w:pPr>
      <w:r w:rsidRPr="008A5948">
        <w:rPr>
          <w:i/>
          <w:sz w:val="22"/>
          <w:szCs w:val="22"/>
        </w:rPr>
        <w:t>Umgebung</w:t>
      </w:r>
    </w:p>
    <w:p w:rsidRPr="00762724" w:rsidR="00285A8C" w:rsidP="00FD11BD" w:rsidRDefault="00563B65" w14:paraId="67EDB45B" w14:textId="0217F2A3">
      <w:pPr>
        <w:pStyle w:val="Textkrper"/>
        <w:rPr>
          <w:sz w:val="20"/>
        </w:rPr>
      </w:pPr>
      <w:r>
        <w:rPr>
          <w:sz w:val="20"/>
        </w:rPr>
        <w:t xml:space="preserve">(Virtueller) Computer mit Betriebssystem (Linux) und </w:t>
      </w:r>
      <w:proofErr w:type="spellStart"/>
      <w:r>
        <w:rPr>
          <w:sz w:val="20"/>
        </w:rPr>
        <w:t>Scriptumgebung</w:t>
      </w:r>
      <w:proofErr w:type="spellEnd"/>
      <w:r>
        <w:rPr>
          <w:sz w:val="20"/>
        </w:rPr>
        <w:t xml:space="preserve"> (BASH)</w:t>
      </w:r>
      <w:r w:rsidR="00E75B98">
        <w:rPr>
          <w:sz w:val="20"/>
        </w:rPr>
        <w:t>v</w:t>
      </w:r>
      <w:r w:rsidRPr="00762724" w:rsidR="00762724">
        <w:rPr>
          <w:rFonts w:ascii="Wingdings" w:hAnsi="Wingdings" w:eastAsia="Wingdings" w:cs="Wingdings"/>
          <w:sz w:val="20"/>
          <w:lang w:val="en-US"/>
        </w:rPr>
        <w:t>à</w:t>
      </w:r>
      <w:r w:rsidRPr="00762724" w:rsidR="00762724">
        <w:rPr>
          <w:sz w:val="20"/>
        </w:rPr>
        <w:t xml:space="preserve"> Automations-</w:t>
      </w:r>
      <w:proofErr w:type="spellStart"/>
      <w:r w:rsidRPr="00762724" w:rsidR="00762724">
        <w:rPr>
          <w:sz w:val="20"/>
        </w:rPr>
        <w:t>Script</w:t>
      </w:r>
      <w:proofErr w:type="spellEnd"/>
      <w:r w:rsidRPr="00762724" w:rsidR="00762724">
        <w:rPr>
          <w:sz w:val="20"/>
        </w:rPr>
        <w:br/>
      </w:r>
      <w:r>
        <w:rPr>
          <w:sz w:val="20"/>
        </w:rPr>
        <w:t xml:space="preserve">Draw.io, </w:t>
      </w:r>
      <w:proofErr w:type="spellStart"/>
      <w:r w:rsidRPr="00762724" w:rsidR="00762724">
        <w:rPr>
          <w:sz w:val="20"/>
        </w:rPr>
        <w:t>StarUML</w:t>
      </w:r>
      <w:proofErr w:type="spellEnd"/>
      <w:r w:rsidRPr="00762724" w:rsidR="00762724">
        <w:rPr>
          <w:sz w:val="20"/>
        </w:rPr>
        <w:t xml:space="preserve"> o.ä.  </w:t>
      </w:r>
      <w:r w:rsidRPr="00762724" w:rsidR="00762724">
        <w:rPr>
          <w:rFonts w:ascii="Wingdings" w:hAnsi="Wingdings" w:eastAsia="Wingdings" w:cs="Wingdings"/>
          <w:sz w:val="20"/>
          <w:lang w:val="en-US"/>
        </w:rPr>
        <w:t>à</w:t>
      </w:r>
      <w:r w:rsidRPr="00762724" w:rsidR="00762724">
        <w:rPr>
          <w:sz w:val="20"/>
        </w:rPr>
        <w:t xml:space="preserve"> Darstellung der </w:t>
      </w:r>
      <w:r>
        <w:rPr>
          <w:sz w:val="20"/>
        </w:rPr>
        <w:t>Ablaufstruktur</w:t>
      </w:r>
      <w:r w:rsidRPr="00762724" w:rsidR="00762724">
        <w:rPr>
          <w:sz w:val="20"/>
        </w:rPr>
        <w:br/>
      </w:r>
      <w:proofErr w:type="spellStart"/>
      <w:r>
        <w:rPr>
          <w:sz w:val="20"/>
        </w:rPr>
        <w:t>GitL</w:t>
      </w:r>
      <w:r w:rsidR="00E75B98">
        <w:rPr>
          <w:sz w:val="20"/>
        </w:rPr>
        <w:t>AB</w:t>
      </w:r>
      <w:proofErr w:type="spellEnd"/>
      <w:r>
        <w:rPr>
          <w:sz w:val="20"/>
        </w:rPr>
        <w:t xml:space="preserve"> o.ä.</w:t>
      </w:r>
      <w:r w:rsidRPr="00762724" w:rsidR="00D26789">
        <w:rPr>
          <w:sz w:val="20"/>
        </w:rPr>
        <w:t xml:space="preserve"> </w:t>
      </w:r>
      <w:r w:rsidRPr="00762724" w:rsidR="00762724">
        <w:rPr>
          <w:rFonts w:ascii="Wingdings" w:hAnsi="Wingdings" w:eastAsia="Wingdings" w:cs="Wingdings"/>
          <w:sz w:val="20"/>
        </w:rPr>
        <w:t>à</w:t>
      </w:r>
      <w:r w:rsidR="00762724">
        <w:rPr>
          <w:sz w:val="20"/>
        </w:rPr>
        <w:t xml:space="preserve"> </w:t>
      </w:r>
      <w:r w:rsidR="001179BF">
        <w:rPr>
          <w:sz w:val="20"/>
        </w:rPr>
        <w:t>Ablage Code und z</w:t>
      </w:r>
      <w:r w:rsidR="00762724">
        <w:rPr>
          <w:sz w:val="20"/>
        </w:rPr>
        <w:t>us. Dokumentation</w:t>
      </w:r>
      <w:r w:rsidR="00FC1401">
        <w:rPr>
          <w:sz w:val="20"/>
        </w:rPr>
        <w:t>.</w:t>
      </w:r>
    </w:p>
    <w:p w:rsidRPr="008A5948" w:rsidR="00285A8C" w:rsidP="00FD11BD" w:rsidRDefault="006B1B78" w14:paraId="252CF37B" w14:textId="07BAECFD">
      <w:pPr>
        <w:pStyle w:val="berschrift2"/>
        <w:rPr>
          <w:i/>
          <w:sz w:val="22"/>
          <w:szCs w:val="22"/>
        </w:rPr>
      </w:pPr>
      <w:r>
        <w:rPr>
          <w:i/>
          <w:sz w:val="22"/>
          <w:szCs w:val="22"/>
        </w:rPr>
        <w:t>Dokumente zu dieser LB</w:t>
      </w:r>
    </w:p>
    <w:p w:rsidRPr="008A5948" w:rsidR="000D091B" w:rsidP="00FD11BD" w:rsidRDefault="00434FBB" w14:paraId="2E323F92" w14:textId="26BAF81F">
      <w:pPr>
        <w:pStyle w:val="Textkrper"/>
        <w:rPr>
          <w:sz w:val="20"/>
        </w:rPr>
      </w:pPr>
      <w:r>
        <w:rPr>
          <w:sz w:val="20"/>
        </w:rPr>
        <w:t xml:space="preserve">Siehe </w:t>
      </w:r>
      <w:proofErr w:type="spellStart"/>
      <w:r>
        <w:rPr>
          <w:sz w:val="20"/>
        </w:rPr>
        <w:t>GitLAB</w:t>
      </w:r>
      <w:proofErr w:type="spellEnd"/>
      <w:r>
        <w:rPr>
          <w:sz w:val="20"/>
        </w:rPr>
        <w:t xml:space="preserve"> m122 </w:t>
      </w:r>
      <w:hyperlink w:history="1" r:id="rId8">
        <w:r w:rsidRPr="00434FBB">
          <w:rPr>
            <w:rStyle w:val="Hyperlink"/>
            <w:sz w:val="20"/>
          </w:rPr>
          <w:t>hier</w:t>
        </w:r>
      </w:hyperlink>
      <w:r>
        <w:rPr>
          <w:sz w:val="20"/>
        </w:rPr>
        <w:t>!</w:t>
      </w:r>
    </w:p>
    <w:p w:rsidR="00FC1401" w:rsidRDefault="00FC1401" w14:paraId="73219B0C" w14:textId="77777777">
      <w:pPr>
        <w:spacing w:before="0" w:after="0"/>
        <w:rPr>
          <w:b/>
          <w:sz w:val="28"/>
        </w:rPr>
      </w:pPr>
      <w:r>
        <w:br w:type="page"/>
      </w:r>
    </w:p>
    <w:p w:rsidR="00285A8C" w:rsidP="006B1B78" w:rsidRDefault="00FC1401" w14:paraId="0A5AAFAA" w14:textId="058286F9">
      <w:pPr>
        <w:pStyle w:val="berschrift1"/>
        <w:pageBreakBefore w:val="0"/>
      </w:pPr>
      <w:r>
        <w:t>Grobe Projektplanung</w:t>
      </w:r>
    </w:p>
    <w:p w:rsidR="00994C5F" w:rsidP="00994C5F" w:rsidRDefault="00994C5F" w14:paraId="72EB5039" w14:textId="42E81185">
      <w:pPr>
        <w:pStyle w:val="Textkrper"/>
      </w:pPr>
      <w:r>
        <w:t>Integrieren Sie folgende Meilensteine in ihre Planung:</w:t>
      </w:r>
    </w:p>
    <w:tbl>
      <w:tblPr>
        <w:tblW w:w="93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4429"/>
        <w:gridCol w:w="2105"/>
        <w:gridCol w:w="1829"/>
      </w:tblGrid>
      <w:tr w:rsidRPr="008A5948" w:rsidR="004B2168" w:rsidTr="2AAC1DFD" w14:paraId="3AA69AEB" w14:textId="77777777">
        <w:tc>
          <w:tcPr>
            <w:tcW w:w="959" w:type="dxa"/>
            <w:tcMar/>
          </w:tcPr>
          <w:p w:rsidRPr="008A5948" w:rsidR="004B2168" w:rsidP="00CF2CD8" w:rsidRDefault="00DD4061" w14:paraId="59D85B68" w14:textId="2E404975">
            <w:pPr>
              <w:pStyle w:val="berschrift2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Meilenstein</w:t>
            </w:r>
          </w:p>
        </w:tc>
        <w:tc>
          <w:tcPr>
            <w:tcW w:w="4429" w:type="dxa"/>
            <w:tcMar/>
          </w:tcPr>
          <w:p w:rsidRPr="008A5948" w:rsidR="004B2168" w:rsidP="00CF2CD8" w:rsidRDefault="004B2168" w14:paraId="5C3789C8" w14:textId="77777777">
            <w:pPr>
              <w:pStyle w:val="berschrift2"/>
              <w:rPr>
                <w:i/>
                <w:sz w:val="22"/>
                <w:szCs w:val="22"/>
              </w:rPr>
            </w:pPr>
            <w:r w:rsidRPr="008A5948">
              <w:rPr>
                <w:i/>
                <w:sz w:val="22"/>
                <w:szCs w:val="22"/>
              </w:rPr>
              <w:t>Tätigkeit / Abgabe</w:t>
            </w:r>
          </w:p>
        </w:tc>
        <w:tc>
          <w:tcPr>
            <w:tcW w:w="2105" w:type="dxa"/>
            <w:tcBorders>
              <w:bottom w:val="single" w:color="auto" w:sz="4" w:space="0"/>
            </w:tcBorders>
            <w:tcMar/>
          </w:tcPr>
          <w:p w:rsidRPr="008A5948" w:rsidR="004B2168" w:rsidP="00CF2CD8" w:rsidRDefault="004B2168" w14:paraId="59ADB82A" w14:textId="1DC5F160">
            <w:pPr>
              <w:pStyle w:val="berschrift2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Abgabetermin</w:t>
            </w:r>
            <w:r w:rsidRPr="008A5948">
              <w:rPr>
                <w:i/>
                <w:sz w:val="22"/>
                <w:szCs w:val="22"/>
              </w:rPr>
              <w:t xml:space="preserve"> </w:t>
            </w:r>
            <w:r w:rsidR="00FC1401">
              <w:rPr>
                <w:i/>
                <w:sz w:val="22"/>
                <w:szCs w:val="22"/>
              </w:rPr>
              <w:br/>
            </w:r>
            <w:r w:rsidR="00FC1401">
              <w:rPr>
                <w:i/>
                <w:sz w:val="22"/>
                <w:szCs w:val="22"/>
              </w:rPr>
              <w:t>(Richtwerte)</w:t>
            </w:r>
          </w:p>
        </w:tc>
        <w:tc>
          <w:tcPr>
            <w:tcW w:w="1829" w:type="dxa"/>
            <w:tcBorders>
              <w:bottom w:val="single" w:color="auto" w:sz="4" w:space="0"/>
            </w:tcBorders>
            <w:tcMar/>
          </w:tcPr>
          <w:p w:rsidRPr="008A5948" w:rsidR="004B2168" w:rsidP="00CF2CD8" w:rsidRDefault="004B2168" w14:paraId="787EFC6B" w14:textId="77777777">
            <w:pPr>
              <w:pStyle w:val="berschrift2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Bestätigung LP</w:t>
            </w:r>
          </w:p>
        </w:tc>
      </w:tr>
      <w:tr w:rsidRPr="008A5948" w:rsidR="004B2168" w:rsidTr="2AAC1DFD" w14:paraId="368F3E87" w14:textId="77777777">
        <w:trPr>
          <w:trHeight w:val="1582"/>
        </w:trPr>
        <w:tc>
          <w:tcPr>
            <w:tcW w:w="959" w:type="dxa"/>
            <w:tcMar/>
          </w:tcPr>
          <w:p w:rsidR="00DD4061" w:rsidP="00CF2CD8" w:rsidRDefault="00DD4061" w14:paraId="5D73A2B6" w14:textId="77777777">
            <w:pPr>
              <w:pStyle w:val="berschrift2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MS </w:t>
            </w:r>
            <w:r w:rsidRPr="00DD4061">
              <w:rPr>
                <w:bCs/>
                <w:sz w:val="22"/>
                <w:szCs w:val="22"/>
              </w:rPr>
              <w:t>A</w:t>
            </w:r>
            <w:r>
              <w:rPr>
                <w:b w:val="0"/>
                <w:sz w:val="22"/>
                <w:szCs w:val="22"/>
              </w:rPr>
              <w:t xml:space="preserve"> </w:t>
            </w:r>
          </w:p>
          <w:p w:rsidRPr="008A5948" w:rsidR="004B2168" w:rsidP="00CF2CD8" w:rsidRDefault="008D645D" w14:paraId="24920190" w14:textId="5A432873">
            <w:pPr>
              <w:pStyle w:val="berschrift2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Team </w:t>
            </w:r>
          </w:p>
        </w:tc>
        <w:tc>
          <w:tcPr>
            <w:tcW w:w="4429" w:type="dxa"/>
            <w:tcMar/>
          </w:tcPr>
          <w:p w:rsidRPr="008A5948" w:rsidR="005A644A" w:rsidP="005A644A" w:rsidRDefault="005A644A" w14:paraId="183C03F2" w14:textId="77777777">
            <w:pPr>
              <w:pStyle w:val="berschrift2"/>
              <w:numPr>
                <w:ilvl w:val="0"/>
                <w:numId w:val="17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Team</w:t>
            </w:r>
            <w:r>
              <w:rPr>
                <w:b w:val="0"/>
                <w:sz w:val="22"/>
                <w:szCs w:val="22"/>
              </w:rPr>
              <w:t xml:space="preserve"> B</w:t>
            </w:r>
            <w:r w:rsidRPr="008A5948">
              <w:rPr>
                <w:b w:val="0"/>
                <w:sz w:val="22"/>
                <w:szCs w:val="22"/>
              </w:rPr>
              <w:t>ildung</w:t>
            </w:r>
            <w:r>
              <w:rPr>
                <w:b w:val="0"/>
                <w:sz w:val="22"/>
                <w:szCs w:val="22"/>
              </w:rPr>
              <w:t>, Kollaborationsplattform, GitHub Repos *, Lehrerzugang</w:t>
            </w:r>
          </w:p>
          <w:p w:rsidRPr="008A5948" w:rsidR="004B2168" w:rsidP="004B2168" w:rsidRDefault="004B2168" w14:paraId="047C9733" w14:textId="77777777">
            <w:pPr>
              <w:pStyle w:val="berschrift2"/>
              <w:numPr>
                <w:ilvl w:val="0"/>
                <w:numId w:val="17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8A5948">
              <w:rPr>
                <w:sz w:val="22"/>
                <w:szCs w:val="22"/>
              </w:rPr>
              <w:t xml:space="preserve">Wahl / Ausarbeitung der </w:t>
            </w:r>
            <w:r>
              <w:rPr>
                <w:sz w:val="22"/>
                <w:szCs w:val="22"/>
              </w:rPr>
              <w:t>Aufgabenstellung</w:t>
            </w:r>
          </w:p>
          <w:p w:rsidRPr="00DD4061" w:rsidR="004B2168" w:rsidP="004B2168" w:rsidRDefault="004B2168" w14:paraId="0A514C20" w14:textId="77777777">
            <w:pPr>
              <w:numPr>
                <w:ilvl w:val="0"/>
                <w:numId w:val="17"/>
              </w:numPr>
              <w:spacing w:before="0" w:after="0"/>
              <w:ind w:left="397" w:hanging="284"/>
              <w:rPr>
                <w:lang w:eastAsia="de-DE"/>
              </w:rPr>
            </w:pPr>
            <w:r w:rsidRPr="008A5948">
              <w:rPr>
                <w:sz w:val="22"/>
                <w:szCs w:val="22"/>
              </w:rPr>
              <w:t xml:space="preserve">Abnahme </w:t>
            </w:r>
            <w:r>
              <w:rPr>
                <w:sz w:val="22"/>
                <w:szCs w:val="22"/>
              </w:rPr>
              <w:t>Anforderungsdefinition</w:t>
            </w:r>
          </w:p>
          <w:p w:rsidRPr="00DD4061" w:rsidR="00DD4061" w:rsidP="2AAC1DFD" w:rsidRDefault="00DD4061" w14:paraId="3AC125AB" w14:textId="1B69DE35">
            <w:pPr>
              <w:pStyle w:val="berschrift2"/>
              <w:numPr>
                <w:ilvl w:val="0"/>
                <w:numId w:val="17"/>
              </w:numPr>
              <w:spacing w:before="0" w:after="0"/>
              <w:ind w:left="397" w:hanging="284"/>
              <w:rPr>
                <w:b w:val="0"/>
                <w:bCs w:val="0"/>
                <w:sz w:val="22"/>
                <w:szCs w:val="22"/>
                <w:lang w:val="de-CH"/>
              </w:rPr>
            </w:pPr>
            <w:r w:rsidRPr="2AAC1DFD" w:rsidR="00DD4061">
              <w:rPr>
                <w:b w:val="0"/>
                <w:bCs w:val="0"/>
                <w:sz w:val="22"/>
                <w:szCs w:val="22"/>
                <w:lang w:val="de-CH"/>
              </w:rPr>
              <w:t xml:space="preserve">Erstellen des </w:t>
            </w:r>
            <w:r w:rsidRPr="2AAC1DFD" w:rsidR="00DD4061">
              <w:rPr>
                <w:b w:val="0"/>
                <w:bCs w:val="0"/>
                <w:sz w:val="22"/>
                <w:szCs w:val="22"/>
                <w:lang w:val="de-CH"/>
              </w:rPr>
              <w:t>Repositorys</w:t>
            </w:r>
            <w:r w:rsidRPr="2AAC1DFD" w:rsidR="00DD4061">
              <w:rPr>
                <w:b w:val="0"/>
                <w:bCs w:val="0"/>
                <w:sz w:val="22"/>
                <w:szCs w:val="22"/>
                <w:lang w:val="de-CH"/>
              </w:rPr>
              <w:t xml:space="preserve">* auf </w:t>
            </w:r>
            <w:r w:rsidRPr="2AAC1DFD" w:rsidR="00DD4061">
              <w:rPr>
                <w:b w:val="0"/>
                <w:bCs w:val="0"/>
                <w:sz w:val="22"/>
                <w:szCs w:val="22"/>
                <w:lang w:val="de-CH"/>
              </w:rPr>
              <w:t>GitLAB</w:t>
            </w:r>
            <w:r w:rsidRPr="2AAC1DFD" w:rsidR="00DD4061">
              <w:rPr>
                <w:b w:val="0"/>
                <w:bCs w:val="0"/>
                <w:sz w:val="22"/>
                <w:szCs w:val="22"/>
                <w:lang w:val="de-CH"/>
              </w:rPr>
              <w:t xml:space="preserve"> </w:t>
            </w:r>
            <w:r w:rsidRPr="2AAC1DFD" w:rsidR="00DD4061">
              <w:rPr>
                <w:rFonts w:ascii="Wingdings" w:hAnsi="Wingdings" w:eastAsia="Wingdings" w:cs="Wingdings"/>
                <w:b w:val="0"/>
                <w:bCs w:val="0"/>
                <w:sz w:val="22"/>
                <w:szCs w:val="22"/>
                <w:lang w:val="de-CH"/>
              </w:rPr>
              <w:t>à</w:t>
            </w:r>
            <w:r w:rsidRPr="2AAC1DFD" w:rsidR="00DD4061">
              <w:rPr>
                <w:b w:val="0"/>
                <w:bCs w:val="0"/>
                <w:sz w:val="22"/>
                <w:szCs w:val="22"/>
                <w:lang w:val="de-CH"/>
              </w:rPr>
              <w:t xml:space="preserve"> LP hat Zugang</w:t>
            </w:r>
          </w:p>
        </w:tc>
        <w:tc>
          <w:tcPr>
            <w:tcW w:w="2105" w:type="dxa"/>
            <w:shd w:val="clear" w:color="auto" w:fill="F2F2F2" w:themeFill="background1" w:themeFillShade="F2"/>
            <w:tcMar/>
          </w:tcPr>
          <w:p w:rsidRPr="00AB5A13" w:rsidR="004B2168" w:rsidP="00CF2CD8" w:rsidRDefault="004B2168" w14:paraId="1ECED60F" w14:textId="49CEE55D">
            <w:pPr>
              <w:pStyle w:val="berschrift2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br/>
            </w:r>
            <w:r w:rsidRPr="00AB5A13">
              <w:rPr>
                <w:b w:val="0"/>
                <w:sz w:val="22"/>
                <w:szCs w:val="22"/>
              </w:rPr>
              <w:t>Woche 1</w:t>
            </w:r>
            <w:r w:rsidR="00292AF3">
              <w:rPr>
                <w:b w:val="0"/>
                <w:sz w:val="22"/>
                <w:szCs w:val="22"/>
              </w:rPr>
              <w:br/>
            </w:r>
            <w:r w:rsidR="00292AF3">
              <w:rPr>
                <w:b w:val="0"/>
                <w:sz w:val="22"/>
                <w:szCs w:val="22"/>
              </w:rPr>
              <w:t>(Doppelte Wertung)</w:t>
            </w:r>
          </w:p>
        </w:tc>
        <w:tc>
          <w:tcPr>
            <w:tcW w:w="1829" w:type="dxa"/>
            <w:shd w:val="clear" w:color="auto" w:fill="F2F2F2" w:themeFill="background1" w:themeFillShade="F2"/>
            <w:tcMar/>
          </w:tcPr>
          <w:p w:rsidRPr="00AB5A13" w:rsidR="004B2168" w:rsidP="00CF2CD8" w:rsidRDefault="004B2168" w14:paraId="7FF6B51E" w14:textId="77777777">
            <w:pPr>
              <w:pStyle w:val="berschrift2"/>
              <w:rPr>
                <w:b w:val="0"/>
                <w:sz w:val="22"/>
                <w:szCs w:val="22"/>
              </w:rPr>
            </w:pPr>
          </w:p>
        </w:tc>
      </w:tr>
      <w:tr w:rsidRPr="008A5948" w:rsidR="004B2168" w:rsidTr="2AAC1DFD" w14:paraId="61802D5A" w14:textId="77777777">
        <w:tc>
          <w:tcPr>
            <w:tcW w:w="959" w:type="dxa"/>
            <w:tcMar/>
          </w:tcPr>
          <w:p w:rsidR="00DD4061" w:rsidP="00CF2CD8" w:rsidRDefault="00DD4061" w14:paraId="3F39CC23" w14:textId="77777777">
            <w:pPr>
              <w:pStyle w:val="berschrift2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MS </w:t>
            </w:r>
            <w:r w:rsidRPr="00DD4061">
              <w:rPr>
                <w:bCs/>
                <w:sz w:val="22"/>
                <w:szCs w:val="22"/>
              </w:rPr>
              <w:t>B</w:t>
            </w:r>
            <w:r>
              <w:rPr>
                <w:b w:val="0"/>
                <w:sz w:val="22"/>
                <w:szCs w:val="22"/>
              </w:rPr>
              <w:t xml:space="preserve"> </w:t>
            </w:r>
          </w:p>
          <w:p w:rsidRPr="008A5948" w:rsidR="004B2168" w:rsidP="00CF2CD8" w:rsidRDefault="00DD4061" w14:paraId="305E99FC" w14:textId="38C6D72E">
            <w:pPr>
              <w:pStyle w:val="berschrift2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Einzel</w:t>
            </w:r>
            <w:r w:rsidR="008D645D">
              <w:rPr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4429" w:type="dxa"/>
            <w:tcMar/>
          </w:tcPr>
          <w:p w:rsidRPr="00DD4061" w:rsidR="00DD4061" w:rsidP="004B2168" w:rsidRDefault="00DD4061" w14:paraId="72928817" w14:textId="7B721736">
            <w:pPr>
              <w:pStyle w:val="berschrift2"/>
              <w:numPr>
                <w:ilvl w:val="0"/>
                <w:numId w:val="17"/>
              </w:numPr>
              <w:spacing w:before="0" w:after="0"/>
              <w:ind w:left="397" w:hanging="284"/>
              <w:rPr>
                <w:b w:val="0"/>
                <w:bCs/>
                <w:sz w:val="22"/>
                <w:szCs w:val="22"/>
              </w:rPr>
            </w:pPr>
            <w:r w:rsidRPr="00DD4061">
              <w:rPr>
                <w:b w:val="0"/>
                <w:bCs/>
                <w:sz w:val="22"/>
                <w:szCs w:val="22"/>
              </w:rPr>
              <w:t>Erstellen des eigenen Automatisierungs-</w:t>
            </w:r>
            <w:proofErr w:type="spellStart"/>
            <w:r w:rsidRPr="00DD4061">
              <w:rPr>
                <w:b w:val="0"/>
                <w:bCs/>
                <w:sz w:val="22"/>
                <w:szCs w:val="22"/>
              </w:rPr>
              <w:t>Scriptes</w:t>
            </w:r>
            <w:proofErr w:type="spellEnd"/>
            <w:r w:rsidR="007E1AC7">
              <w:rPr>
                <w:b w:val="0"/>
                <w:bCs/>
                <w:sz w:val="22"/>
                <w:szCs w:val="22"/>
              </w:rPr>
              <w:br/>
            </w:r>
          </w:p>
          <w:p w:rsidRPr="008A5948" w:rsidR="004B2168" w:rsidP="2AAC1DFD" w:rsidRDefault="00DD4061" w14:paraId="75C60BA1" w14:textId="16E5FCF3">
            <w:pPr>
              <w:pStyle w:val="berschrift2"/>
              <w:numPr>
                <w:ilvl w:val="0"/>
                <w:numId w:val="17"/>
              </w:numPr>
              <w:spacing w:before="0" w:after="0"/>
              <w:ind w:left="397" w:hanging="284"/>
              <w:rPr>
                <w:b w:val="0"/>
                <w:bCs w:val="0"/>
                <w:sz w:val="22"/>
                <w:szCs w:val="22"/>
                <w:lang w:val="de-CH"/>
              </w:rPr>
            </w:pPr>
            <w:r w:rsidRPr="2AAC1DFD" w:rsidR="00DD4061">
              <w:rPr>
                <w:b w:val="0"/>
                <w:bCs w:val="0"/>
                <w:sz w:val="22"/>
                <w:szCs w:val="22"/>
                <w:lang w:val="de-CH"/>
              </w:rPr>
              <w:t>Projektabnahme</w:t>
            </w:r>
            <w:r w:rsidRPr="2AAC1DFD" w:rsidR="00DD4061">
              <w:rPr>
                <w:b w:val="0"/>
                <w:bCs w:val="0"/>
                <w:sz w:val="22"/>
                <w:szCs w:val="22"/>
                <w:lang w:val="de-CH"/>
              </w:rPr>
              <w:t xml:space="preserve">: Projektdemo mit </w:t>
            </w:r>
            <w:r w:rsidRPr="2AAC1DFD" w:rsidR="00DD4061">
              <w:rPr>
                <w:b w:val="0"/>
                <w:bCs w:val="0"/>
                <w:sz w:val="22"/>
                <w:szCs w:val="22"/>
                <w:lang w:val="de-CH"/>
              </w:rPr>
              <w:t>mit</w:t>
            </w:r>
            <w:r w:rsidRPr="2AAC1DFD" w:rsidR="00DD4061">
              <w:rPr>
                <w:b w:val="0"/>
                <w:bCs w:val="0"/>
                <w:sz w:val="22"/>
                <w:szCs w:val="22"/>
                <w:lang w:val="de-CH"/>
              </w:rPr>
              <w:t xml:space="preserve"> Code-Review</w:t>
            </w:r>
          </w:p>
        </w:tc>
        <w:tc>
          <w:tcPr>
            <w:tcW w:w="2105" w:type="dxa"/>
            <w:shd w:val="clear" w:color="auto" w:fill="F2F2F2" w:themeFill="background1" w:themeFillShade="F2"/>
            <w:tcMar/>
          </w:tcPr>
          <w:p w:rsidRPr="00AB5A13" w:rsidR="004B2168" w:rsidP="00CF2CD8" w:rsidRDefault="00DD4061" w14:paraId="49B90F95" w14:textId="530640E9">
            <w:pPr>
              <w:pStyle w:val="berschrift2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Aufgebot</w:t>
            </w:r>
          </w:p>
        </w:tc>
        <w:tc>
          <w:tcPr>
            <w:tcW w:w="1829" w:type="dxa"/>
            <w:shd w:val="clear" w:color="auto" w:fill="F2F2F2" w:themeFill="background1" w:themeFillShade="F2"/>
            <w:tcMar/>
          </w:tcPr>
          <w:p w:rsidRPr="00AB5A13" w:rsidR="004B2168" w:rsidP="00CF2CD8" w:rsidRDefault="004B2168" w14:paraId="5B9796C7" w14:textId="77777777">
            <w:pPr>
              <w:pStyle w:val="berschrift2"/>
              <w:rPr>
                <w:b w:val="0"/>
                <w:sz w:val="22"/>
                <w:szCs w:val="22"/>
              </w:rPr>
            </w:pPr>
          </w:p>
        </w:tc>
      </w:tr>
      <w:tr w:rsidRPr="008A5948" w:rsidR="004B2168" w:rsidTr="2AAC1DFD" w14:paraId="2A781066" w14:textId="77777777">
        <w:tc>
          <w:tcPr>
            <w:tcW w:w="959" w:type="dxa"/>
            <w:tcMar/>
          </w:tcPr>
          <w:p w:rsidR="004B2168" w:rsidP="00CF2CD8" w:rsidRDefault="00DD4061" w14:paraId="611F8F0F" w14:textId="77777777">
            <w:pPr>
              <w:pStyle w:val="berschrift2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MS </w:t>
            </w:r>
            <w:r w:rsidRPr="00DD4061">
              <w:rPr>
                <w:bCs/>
                <w:sz w:val="22"/>
                <w:szCs w:val="22"/>
              </w:rPr>
              <w:t>C</w:t>
            </w:r>
          </w:p>
          <w:p w:rsidRPr="00DD4061" w:rsidR="00DD4061" w:rsidP="00DD4061" w:rsidRDefault="00DD4061" w14:paraId="05190BC3" w14:textId="2D11A008">
            <w:pPr>
              <w:rPr>
                <w:bCs/>
                <w:lang w:eastAsia="de-DE"/>
              </w:rPr>
            </w:pPr>
            <w:r w:rsidRPr="00DD4061">
              <w:rPr>
                <w:bCs/>
                <w:sz w:val="22"/>
                <w:szCs w:val="22"/>
              </w:rPr>
              <w:t>Einzel</w:t>
            </w:r>
          </w:p>
        </w:tc>
        <w:tc>
          <w:tcPr>
            <w:tcW w:w="4429" w:type="dxa"/>
            <w:tcMar/>
          </w:tcPr>
          <w:p w:rsidRPr="008A5948" w:rsidR="004B2168" w:rsidP="004B2168" w:rsidRDefault="004B2168" w14:paraId="66E4BFEC" w14:textId="66418F7C">
            <w:pPr>
              <w:pStyle w:val="berschrift2"/>
              <w:numPr>
                <w:ilvl w:val="0"/>
                <w:numId w:val="17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 xml:space="preserve">Abgabe </w:t>
            </w:r>
            <w:r w:rsidR="00B56D1E">
              <w:rPr>
                <w:b w:val="0"/>
                <w:sz w:val="22"/>
                <w:szCs w:val="22"/>
              </w:rPr>
              <w:t xml:space="preserve">kommentierter </w:t>
            </w:r>
            <w:r w:rsidRPr="008A5948">
              <w:rPr>
                <w:b w:val="0"/>
                <w:sz w:val="22"/>
                <w:szCs w:val="22"/>
              </w:rPr>
              <w:t>Programmcode</w:t>
            </w:r>
            <w:r w:rsidR="00A94409">
              <w:rPr>
                <w:b w:val="0"/>
                <w:sz w:val="22"/>
                <w:szCs w:val="22"/>
              </w:rPr>
              <w:t xml:space="preserve"> (Branch)</w:t>
            </w:r>
          </w:p>
          <w:p w:rsidRPr="0059290A" w:rsidR="004B2168" w:rsidP="004B2168" w:rsidRDefault="00B56D1E" w14:paraId="70A3A36A" w14:textId="3037ECE5">
            <w:pPr>
              <w:pStyle w:val="Listenabsatz"/>
              <w:numPr>
                <w:ilvl w:val="0"/>
                <w:numId w:val="17"/>
              </w:numPr>
              <w:spacing w:before="60" w:after="60"/>
              <w:ind w:left="397" w:hanging="284"/>
              <w:rPr>
                <w:bCs/>
              </w:rPr>
            </w:pPr>
            <w:r w:rsidRPr="0059290A">
              <w:rPr>
                <w:rFonts w:ascii="Arial" w:hAnsi="Arial" w:eastAsia="Times New Roman"/>
                <w:bCs/>
                <w:sz w:val="22"/>
                <w:szCs w:val="22"/>
                <w:lang w:val="de-CH" w:eastAsia="de-DE"/>
              </w:rPr>
              <w:t xml:space="preserve">Abgabe </w:t>
            </w:r>
            <w:proofErr w:type="spellStart"/>
            <w:r w:rsidRPr="0059290A" w:rsidR="0059290A">
              <w:rPr>
                <w:rFonts w:ascii="Arial" w:hAnsi="Arial" w:eastAsia="Times New Roman"/>
                <w:bCs/>
                <w:sz w:val="22"/>
                <w:szCs w:val="22"/>
                <w:lang w:val="de-CH" w:eastAsia="de-DE"/>
              </w:rPr>
              <w:t>Projektdoku</w:t>
            </w:r>
            <w:proofErr w:type="spellEnd"/>
            <w:r w:rsidRPr="0059290A" w:rsidR="0059290A">
              <w:rPr>
                <w:rFonts w:ascii="Arial" w:hAnsi="Arial" w:eastAsia="Times New Roman"/>
                <w:bCs/>
                <w:sz w:val="22"/>
                <w:szCs w:val="22"/>
                <w:lang w:val="de-CH" w:eastAsia="de-DE"/>
              </w:rPr>
              <w:t xml:space="preserve"> und UML Aktivitätsdiagramm</w:t>
            </w:r>
          </w:p>
        </w:tc>
        <w:tc>
          <w:tcPr>
            <w:tcW w:w="2105" w:type="dxa"/>
            <w:shd w:val="clear" w:color="auto" w:fill="F2F2F2" w:themeFill="background1" w:themeFillShade="F2"/>
            <w:tcMar/>
          </w:tcPr>
          <w:p w:rsidRPr="00AB5A13" w:rsidR="004B2168" w:rsidP="00CF2CD8" w:rsidRDefault="00DD4061" w14:paraId="50C0FBD0" w14:textId="5308D8B0">
            <w:pPr>
              <w:pStyle w:val="berschrift2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Projekt Ende</w:t>
            </w:r>
          </w:p>
        </w:tc>
        <w:tc>
          <w:tcPr>
            <w:tcW w:w="1829" w:type="dxa"/>
            <w:shd w:val="clear" w:color="auto" w:fill="F2F2F2" w:themeFill="background1" w:themeFillShade="F2"/>
            <w:tcMar/>
          </w:tcPr>
          <w:p w:rsidRPr="00AB5A13" w:rsidR="004B2168" w:rsidP="00CF2CD8" w:rsidRDefault="004B2168" w14:paraId="16894065" w14:textId="77777777">
            <w:pPr>
              <w:pStyle w:val="berschrift2"/>
              <w:rPr>
                <w:b w:val="0"/>
                <w:sz w:val="22"/>
                <w:szCs w:val="22"/>
              </w:rPr>
            </w:pPr>
          </w:p>
        </w:tc>
      </w:tr>
    </w:tbl>
    <w:p w:rsidR="00AC77C0" w:rsidRDefault="00AC77C0" w14:paraId="690CA650" w14:textId="77777777">
      <w:pPr>
        <w:spacing w:before="0" w:after="0"/>
        <w:rPr>
          <w:sz w:val="28"/>
          <w:szCs w:val="28"/>
        </w:rPr>
      </w:pPr>
    </w:p>
    <w:p w:rsidRPr="004A627C" w:rsidR="00AC77C0" w:rsidP="00AC77C0" w:rsidRDefault="00AC77C0" w14:paraId="25553FBA" w14:textId="0B4C6A10">
      <w:pPr>
        <w:pStyle w:val="Textkrper"/>
        <w:rPr>
          <w:color w:val="000000" w:themeColor="text1"/>
        </w:rPr>
      </w:pPr>
      <w:r w:rsidRPr="004A627C">
        <w:rPr>
          <w:color w:val="000000" w:themeColor="text1"/>
        </w:rPr>
        <w:t xml:space="preserve">*) Öffentliche </w:t>
      </w:r>
      <w:proofErr w:type="spellStart"/>
      <w:r w:rsidRPr="004A627C">
        <w:rPr>
          <w:color w:val="000000" w:themeColor="text1"/>
        </w:rPr>
        <w:t>Git</w:t>
      </w:r>
      <w:r w:rsidRPr="004A627C" w:rsidR="004A627C">
        <w:rPr>
          <w:color w:val="000000" w:themeColor="text1"/>
        </w:rPr>
        <w:t>Lab</w:t>
      </w:r>
      <w:proofErr w:type="spellEnd"/>
      <w:r w:rsidRPr="004A627C">
        <w:rPr>
          <w:color w:val="000000" w:themeColor="text1"/>
        </w:rPr>
        <w:t xml:space="preserve">-URLs </w:t>
      </w:r>
      <w:r w:rsidR="00434FBB">
        <w:rPr>
          <w:color w:val="000000" w:themeColor="text1"/>
        </w:rPr>
        <w:t>LP zukommen lassen.</w:t>
      </w:r>
    </w:p>
    <w:p w:rsidRPr="004A627C" w:rsidR="00AC77C0" w:rsidP="00AC77C0" w:rsidRDefault="00AC77C0" w14:paraId="527A954A" w14:textId="77777777">
      <w:pPr>
        <w:pStyle w:val="Textkrper"/>
        <w:rPr>
          <w:b/>
          <w:i/>
          <w:color w:val="000000" w:themeColor="text1"/>
          <w:lang w:eastAsia="de-DE"/>
        </w:rPr>
      </w:pPr>
      <w:r w:rsidRPr="004A627C">
        <w:rPr>
          <w:color w:val="000000" w:themeColor="text1"/>
        </w:rPr>
        <w:t xml:space="preserve">Namenskonvention URL: </w:t>
      </w:r>
      <w:r w:rsidRPr="004A627C">
        <w:rPr>
          <w:b/>
          <w:bCs/>
          <w:color w:val="000000" w:themeColor="text1"/>
        </w:rPr>
        <w:t>M122_Klasse_Thema_Name_Name</w:t>
      </w:r>
      <w:r w:rsidRPr="004A627C">
        <w:rPr>
          <w:color w:val="000000" w:themeColor="text1"/>
        </w:rPr>
        <w:t xml:space="preserve"> </w:t>
      </w:r>
      <w:r w:rsidRPr="004A627C">
        <w:rPr>
          <w:b/>
          <w:i/>
          <w:color w:val="000000" w:themeColor="text1"/>
          <w:lang w:eastAsia="de-DE"/>
        </w:rPr>
        <w:t xml:space="preserve"> </w:t>
      </w:r>
    </w:p>
    <w:p w:rsidR="00994C5F" w:rsidRDefault="00994C5F" w14:paraId="66368E2B" w14:textId="6D04B7D0">
      <w:pPr>
        <w:spacing w:before="0" w:after="0"/>
        <w:rPr>
          <w:b/>
          <w:sz w:val="28"/>
          <w:szCs w:val="28"/>
          <w:lang w:eastAsia="de-DE"/>
        </w:rPr>
      </w:pPr>
      <w:r>
        <w:rPr>
          <w:sz w:val="28"/>
          <w:szCs w:val="28"/>
        </w:rPr>
        <w:br w:type="page"/>
      </w:r>
    </w:p>
    <w:p w:rsidRPr="00E84DC1" w:rsidR="007578B4" w:rsidP="2AAC1DFD" w:rsidRDefault="007578B4" w14:paraId="178A1FE4" w14:textId="2FCBF7E6" w14:noSpellErr="1">
      <w:pPr>
        <w:pStyle w:val="berschrift2"/>
        <w:spacing w:before="360" w:after="120"/>
        <w:rPr>
          <w:sz w:val="28"/>
          <w:szCs w:val="28"/>
          <w:lang w:val="de-CH"/>
        </w:rPr>
      </w:pPr>
      <w:r w:rsidRPr="2AAC1DFD" w:rsidR="007578B4">
        <w:rPr>
          <w:sz w:val="28"/>
          <w:szCs w:val="28"/>
          <w:lang w:val="de-CH"/>
        </w:rPr>
        <w:t>Kompetenzraster</w:t>
      </w:r>
      <w:r w:rsidRPr="2AAC1DFD" w:rsidR="007578B4">
        <w:rPr>
          <w:sz w:val="28"/>
          <w:szCs w:val="28"/>
          <w:lang w:val="de-CH"/>
        </w:rPr>
        <w:t>:</w:t>
      </w:r>
      <w:r w:rsidRPr="2AAC1DFD" w:rsidR="007578B4">
        <w:rPr>
          <w:sz w:val="28"/>
          <w:szCs w:val="28"/>
          <w:lang w:val="de-CH"/>
        </w:rPr>
        <w:t xml:space="preserve"> Name</w:t>
      </w:r>
      <w:r w:rsidRPr="2AAC1DFD" w:rsidR="009571A4">
        <w:rPr>
          <w:sz w:val="28"/>
          <w:szCs w:val="28"/>
          <w:lang w:val="de-CH"/>
        </w:rPr>
        <w:t>n</w:t>
      </w:r>
      <w:r w:rsidRPr="2AAC1DFD" w:rsidR="007578B4">
        <w:rPr>
          <w:sz w:val="28"/>
          <w:szCs w:val="28"/>
          <w:lang w:val="de-CH"/>
        </w:rPr>
        <w:t>: _</w:t>
      </w:r>
      <w:r w:rsidRPr="2AAC1DFD" w:rsidR="00BA2517">
        <w:rPr>
          <w:sz w:val="28"/>
          <w:szCs w:val="28"/>
          <w:lang w:val="de-CH"/>
        </w:rPr>
        <w:t>1)</w:t>
      </w:r>
      <w:r w:rsidRPr="2AAC1DFD" w:rsidR="007578B4">
        <w:rPr>
          <w:sz w:val="28"/>
          <w:szCs w:val="28"/>
          <w:lang w:val="de-CH"/>
        </w:rPr>
        <w:t>_</w:t>
      </w:r>
      <w:r w:rsidRPr="2AAC1DFD" w:rsidR="007578B4">
        <w:rPr>
          <w:sz w:val="28"/>
          <w:szCs w:val="28"/>
          <w:lang w:val="de-CH"/>
        </w:rPr>
        <w:t>_____________</w:t>
      </w:r>
      <w:r w:rsidRPr="2AAC1DFD" w:rsidR="009571A4">
        <w:rPr>
          <w:sz w:val="28"/>
          <w:szCs w:val="28"/>
          <w:lang w:val="de-CH"/>
        </w:rPr>
        <w:t xml:space="preserve"> /</w:t>
      </w:r>
      <w:r w:rsidRPr="2AAC1DFD" w:rsidR="000A3AA0">
        <w:rPr>
          <w:sz w:val="28"/>
          <w:szCs w:val="28"/>
          <w:lang w:val="de-CH"/>
        </w:rPr>
        <w:t xml:space="preserve"> _</w:t>
      </w:r>
      <w:r w:rsidRPr="2AAC1DFD" w:rsidR="00BA2517">
        <w:rPr>
          <w:sz w:val="28"/>
          <w:szCs w:val="28"/>
          <w:lang w:val="de-CH"/>
        </w:rPr>
        <w:t>2)</w:t>
      </w:r>
      <w:r w:rsidRPr="2AAC1DFD" w:rsidR="000A3AA0">
        <w:rPr>
          <w:sz w:val="28"/>
          <w:szCs w:val="28"/>
          <w:lang w:val="de-CH"/>
        </w:rPr>
        <w:t>_</w:t>
      </w:r>
      <w:r w:rsidRPr="2AAC1DFD" w:rsidR="000A3AA0">
        <w:rPr>
          <w:sz w:val="28"/>
          <w:szCs w:val="28"/>
          <w:lang w:val="de-CH"/>
        </w:rPr>
        <w:t>______________</w:t>
      </w:r>
    </w:p>
    <w:p w:rsidRPr="00C8142B" w:rsidR="009A58AF" w:rsidP="009A58AF" w:rsidRDefault="009A58AF" w14:paraId="1EA61016" w14:textId="116A274B">
      <w:pPr>
        <w:spacing w:before="120" w:after="240"/>
        <w:rPr>
          <w:lang w:eastAsia="de-DE"/>
        </w:rPr>
      </w:pPr>
      <w:r w:rsidRPr="00C8142B">
        <w:rPr>
          <w:lang w:eastAsia="de-DE"/>
        </w:rPr>
        <w:t>Werden die mittig</w:t>
      </w:r>
      <w:r>
        <w:rPr>
          <w:lang w:eastAsia="de-DE"/>
        </w:rPr>
        <w:t xml:space="preserve"> </w:t>
      </w:r>
      <w:r w:rsidRPr="00C8142B">
        <w:rPr>
          <w:lang w:eastAsia="de-DE"/>
        </w:rPr>
        <w:t xml:space="preserve">beschriebenen </w:t>
      </w:r>
      <w:r>
        <w:rPr>
          <w:lang w:eastAsia="de-DE"/>
        </w:rPr>
        <w:t xml:space="preserve">Kompetenzindikatoren </w:t>
      </w:r>
      <w:r w:rsidRPr="00C8142B">
        <w:rPr>
          <w:lang w:eastAsia="de-DE"/>
        </w:rPr>
        <w:t xml:space="preserve">erreicht, so ergibt dies die Note 4. Pro Kriterium kann je nach Erfüllungsgrad entweder </w:t>
      </w:r>
      <w:r w:rsidR="007578B4">
        <w:rPr>
          <w:lang w:eastAsia="de-DE"/>
        </w:rPr>
        <w:t xml:space="preserve">die </w:t>
      </w:r>
      <w:r>
        <w:rPr>
          <w:lang w:eastAsia="de-DE"/>
        </w:rPr>
        <w:t xml:space="preserve">maximal </w:t>
      </w:r>
      <w:r w:rsidR="009443BA">
        <w:rPr>
          <w:lang w:eastAsia="de-DE"/>
        </w:rPr>
        <w:t>0.2</w:t>
      </w:r>
      <w:r w:rsidRPr="00C8142B">
        <w:rPr>
          <w:lang w:eastAsia="de-DE"/>
        </w:rPr>
        <w:t xml:space="preserve"> Note</w:t>
      </w:r>
      <w:r>
        <w:rPr>
          <w:lang w:eastAsia="de-DE"/>
        </w:rPr>
        <w:t>npunkte</w:t>
      </w:r>
      <w:r w:rsidRPr="00C8142B">
        <w:rPr>
          <w:lang w:eastAsia="de-DE"/>
        </w:rPr>
        <w:t xml:space="preserve"> abgezogen </w:t>
      </w:r>
      <w:r>
        <w:rPr>
          <w:lang w:eastAsia="de-DE"/>
        </w:rPr>
        <w:t>bzw.</w:t>
      </w:r>
      <w:r w:rsidRPr="00C8142B">
        <w:rPr>
          <w:lang w:eastAsia="de-DE"/>
        </w:rPr>
        <w:t xml:space="preserve"> dazu gezählt werden. </w:t>
      </w:r>
    </w:p>
    <w:tbl>
      <w:tblPr>
        <w:tblW w:w="103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A0" w:firstRow="1" w:lastRow="0" w:firstColumn="1" w:lastColumn="0" w:noHBand="0" w:noVBand="0"/>
      </w:tblPr>
      <w:tblGrid>
        <w:gridCol w:w="1951"/>
        <w:gridCol w:w="2125"/>
        <w:gridCol w:w="2267"/>
        <w:gridCol w:w="2834"/>
        <w:gridCol w:w="567"/>
        <w:gridCol w:w="567"/>
        <w:gridCol w:w="27"/>
      </w:tblGrid>
      <w:tr w:rsidRPr="00F64835" w:rsidR="009571A4" w:rsidTr="004E37D1" w14:paraId="7C1DE6EB" w14:textId="4658A294">
        <w:trPr>
          <w:gridAfter w:val="1"/>
          <w:wAfter w:w="27" w:type="dxa"/>
        </w:trPr>
        <w:tc>
          <w:tcPr>
            <w:tcW w:w="1951" w:type="dxa"/>
            <w:tcBorders>
              <w:bottom w:val="single" w:color="000000" w:sz="4" w:space="0"/>
            </w:tcBorders>
          </w:tcPr>
          <w:p w:rsidRPr="0081222F" w:rsidR="009571A4" w:rsidP="009571A4" w:rsidRDefault="009571A4" w14:paraId="5A99C47F" w14:textId="440B9D87">
            <w:pPr>
              <w:pStyle w:val="Listenabsatz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81222F">
              <w:rPr>
                <w:rFonts w:ascii="Arial" w:hAnsi="Arial" w:cs="Arial"/>
                <w:b/>
                <w:sz w:val="16"/>
                <w:szCs w:val="16"/>
              </w:rPr>
              <w:t>Kompetenzfeld</w:t>
            </w:r>
            <w:r w:rsidRPr="0081222F">
              <w:rPr>
                <w:rFonts w:ascii="Arial" w:hAnsi="Arial" w:cs="Arial"/>
                <w:b/>
                <w:sz w:val="16"/>
                <w:szCs w:val="16"/>
              </w:rPr>
              <w:br/>
            </w:r>
            <w:r w:rsidRPr="0081222F">
              <w:rPr>
                <w:rFonts w:ascii="Arial" w:hAnsi="Arial" w:cs="Arial"/>
                <w:b/>
                <w:sz w:val="16"/>
                <w:szCs w:val="16"/>
              </w:rPr>
              <w:t>Einzelaufgaben</w:t>
            </w:r>
          </w:p>
        </w:tc>
        <w:tc>
          <w:tcPr>
            <w:tcW w:w="2125" w:type="dxa"/>
            <w:tcBorders>
              <w:bottom w:val="single" w:color="000000" w:sz="4" w:space="0"/>
            </w:tcBorders>
          </w:tcPr>
          <w:p w:rsidRPr="0081222F" w:rsidR="009571A4" w:rsidP="009571A4" w:rsidRDefault="009571A4" w14:paraId="58142CAE" w14:textId="2C4DAA6A">
            <w:pPr>
              <w:pStyle w:val="Listenabsatz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1222F">
              <w:rPr>
                <w:rFonts w:ascii="Arial" w:hAnsi="Arial" w:cs="Arial"/>
                <w:b/>
                <w:sz w:val="16"/>
                <w:szCs w:val="16"/>
              </w:rPr>
              <w:t>max. - 0.2</w:t>
            </w:r>
          </w:p>
        </w:tc>
        <w:tc>
          <w:tcPr>
            <w:tcW w:w="2267" w:type="dxa"/>
            <w:tcBorders>
              <w:bottom w:val="single" w:color="000000" w:sz="4" w:space="0"/>
            </w:tcBorders>
          </w:tcPr>
          <w:p w:rsidRPr="0081222F" w:rsidR="009571A4" w:rsidP="009571A4" w:rsidRDefault="009571A4" w14:paraId="1902E24F" w14:textId="05C9265F">
            <w:pPr>
              <w:pStyle w:val="Listenabsatz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1222F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2834" w:type="dxa"/>
            <w:tcBorders>
              <w:bottom w:val="single" w:color="000000" w:sz="4" w:space="0"/>
            </w:tcBorders>
          </w:tcPr>
          <w:p w:rsidRPr="0081222F" w:rsidR="009571A4" w:rsidP="009571A4" w:rsidRDefault="009571A4" w14:paraId="1EB0B509" w14:textId="713228A1">
            <w:pPr>
              <w:pStyle w:val="Listenabsatz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1222F">
              <w:rPr>
                <w:rFonts w:ascii="Arial" w:hAnsi="Arial" w:cs="Arial"/>
                <w:b/>
                <w:sz w:val="16"/>
                <w:szCs w:val="16"/>
              </w:rPr>
              <w:t>max. + 0.2</w:t>
            </w:r>
          </w:p>
        </w:tc>
        <w:tc>
          <w:tcPr>
            <w:tcW w:w="567" w:type="dxa"/>
            <w:tcBorders>
              <w:bottom w:val="single" w:color="000000" w:sz="4" w:space="0"/>
            </w:tcBorders>
          </w:tcPr>
          <w:p w:rsidRPr="0081222F" w:rsidR="009571A4" w:rsidP="009571A4" w:rsidRDefault="009571A4" w14:paraId="40C221CD" w14:textId="6343195C">
            <w:pPr>
              <w:pStyle w:val="Listenabsatz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1222F">
              <w:rPr>
                <w:rFonts w:ascii="Arial" w:hAnsi="Arial" w:cs="Arial"/>
                <w:b/>
                <w:sz w:val="16"/>
                <w:szCs w:val="16"/>
              </w:rPr>
              <w:t>N</w:t>
            </w:r>
            <w:r w:rsidR="00BA2517">
              <w:rPr>
                <w:rFonts w:ascii="Arial" w:hAnsi="Arial" w:cs="Arial"/>
                <w:b/>
                <w:sz w:val="16"/>
                <w:szCs w:val="16"/>
              </w:rPr>
              <w:t xml:space="preserve"> 1)</w:t>
            </w:r>
          </w:p>
        </w:tc>
        <w:tc>
          <w:tcPr>
            <w:tcW w:w="567" w:type="dxa"/>
            <w:tcBorders>
              <w:bottom w:val="single" w:color="000000" w:sz="4" w:space="0"/>
            </w:tcBorders>
          </w:tcPr>
          <w:p w:rsidRPr="0081222F" w:rsidR="009571A4" w:rsidP="009571A4" w:rsidRDefault="009571A4" w14:paraId="5161D218" w14:textId="4F90C12B">
            <w:pPr>
              <w:pStyle w:val="Listenabsatz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1222F">
              <w:rPr>
                <w:rFonts w:ascii="Arial" w:hAnsi="Arial" w:cs="Arial"/>
                <w:b/>
                <w:sz w:val="16"/>
                <w:szCs w:val="16"/>
              </w:rPr>
              <w:t>N</w:t>
            </w:r>
            <w:r w:rsidR="00BA2517">
              <w:rPr>
                <w:rFonts w:ascii="Arial" w:hAnsi="Arial" w:cs="Arial"/>
                <w:b/>
                <w:sz w:val="16"/>
                <w:szCs w:val="16"/>
              </w:rPr>
              <w:t xml:space="preserve"> 2)</w:t>
            </w:r>
          </w:p>
        </w:tc>
      </w:tr>
      <w:tr w:rsidRPr="00C8142B" w:rsidR="009571A4" w:rsidTr="004E37D1" w14:paraId="6E08AB5D" w14:textId="30C5C3C1">
        <w:trPr>
          <w:gridAfter w:val="1"/>
          <w:wAfter w:w="27" w:type="dxa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9D9D9" w:themeFill="background1" w:themeFillShade="D9"/>
          </w:tcPr>
          <w:p w:rsidRPr="0081222F" w:rsidR="009571A4" w:rsidP="009571A4" w:rsidRDefault="009571A4" w14:paraId="037EA03B" w14:textId="36018C3C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Arial" w:hAnsi="Arial" w:cs="Arial"/>
                <w:b/>
                <w:sz w:val="16"/>
                <w:szCs w:val="16"/>
              </w:rPr>
              <w:t>MS A:</w:t>
            </w:r>
          </w:p>
          <w:p w:rsidRPr="0081222F" w:rsidR="009571A4" w:rsidP="009571A4" w:rsidRDefault="009571A4" w14:paraId="2BD5AA16" w14:textId="1DC746D8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Arial" w:hAnsi="Arial" w:cs="Arial"/>
                <w:sz w:val="16"/>
                <w:szCs w:val="16"/>
              </w:rPr>
              <w:t>Anforderungs-definition</w:t>
            </w:r>
            <w:r w:rsidR="00AC0F44">
              <w:rPr>
                <w:rFonts w:ascii="Arial" w:hAnsi="Arial" w:cs="Arial"/>
                <w:sz w:val="16"/>
                <w:szCs w:val="16"/>
              </w:rPr>
              <w:br/>
            </w:r>
            <w:r w:rsidR="00AC0F44">
              <w:rPr>
                <w:rFonts w:ascii="Arial" w:hAnsi="Arial" w:cs="Arial"/>
                <w:sz w:val="16"/>
                <w:szCs w:val="16"/>
              </w:rPr>
              <w:br/>
            </w:r>
            <w:r w:rsidR="00CC4403">
              <w:rPr>
                <w:rFonts w:ascii="Arial" w:hAnsi="Arial" w:cs="Arial"/>
                <w:sz w:val="16"/>
                <w:szCs w:val="16"/>
              </w:rPr>
              <w:br/>
            </w:r>
            <w:r w:rsidRPr="00AC0F44" w:rsidR="00CC4403">
              <w:rPr>
                <w:rFonts w:ascii="Arial" w:hAnsi="Arial" w:cs="Arial"/>
                <w:i/>
                <w:iCs/>
                <w:color w:val="7030A0"/>
                <w:sz w:val="16"/>
                <w:szCs w:val="16"/>
              </w:rPr>
              <w:t>(Zählt doppelt)</w:t>
            </w:r>
          </w:p>
        </w:tc>
        <w:tc>
          <w:tcPr>
            <w:tcW w:w="2125" w:type="dxa"/>
            <w:tcBorders>
              <w:bottom w:val="single" w:color="000000" w:sz="4" w:space="0"/>
            </w:tcBorders>
            <w:shd w:val="clear" w:color="auto" w:fill="D9D9D9" w:themeFill="background1" w:themeFillShade="D9"/>
          </w:tcPr>
          <w:p w:rsidRPr="0081222F" w:rsidR="009571A4" w:rsidP="009571A4" w:rsidRDefault="009571A4" w14:paraId="3EEADFBD" w14:textId="77777777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Keine oder unklare Formulierung vorhanden</w:t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</w:p>
          <w:p w:rsidRPr="0081222F" w:rsidR="009571A4" w:rsidP="009571A4" w:rsidRDefault="009571A4" w14:paraId="53963604" w14:textId="77777777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Aufgabe ist simpel</w:t>
            </w:r>
          </w:p>
        </w:tc>
        <w:tc>
          <w:tcPr>
            <w:tcW w:w="2267" w:type="dxa"/>
            <w:tcBorders>
              <w:bottom w:val="single" w:color="000000" w:sz="4" w:space="0"/>
            </w:tcBorders>
            <w:shd w:val="clear" w:color="auto" w:fill="D9D9D9" w:themeFill="background1" w:themeFillShade="D9"/>
          </w:tcPr>
          <w:p w:rsidRPr="0081222F" w:rsidR="009571A4" w:rsidP="009571A4" w:rsidRDefault="009571A4" w14:paraId="44A327EC" w14:textId="77777777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Die Anforderungsdefinition beschreibt eine </w:t>
            </w:r>
            <w:r w:rsidRPr="0081222F">
              <w:rPr>
                <w:rFonts w:ascii="Arial" w:hAnsi="Arial" w:cs="Arial"/>
                <w:b/>
                <w:bCs/>
                <w:sz w:val="16"/>
                <w:szCs w:val="16"/>
              </w:rPr>
              <w:t>Automatisierungsaufgabe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des Betriebssystems. (MUSS + KANN)</w:t>
            </w:r>
          </w:p>
        </w:tc>
        <w:tc>
          <w:tcPr>
            <w:tcW w:w="283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D9D9D9" w:themeFill="background1" w:themeFillShade="D9"/>
          </w:tcPr>
          <w:p w:rsidRPr="0081222F" w:rsidR="009571A4" w:rsidP="009571A4" w:rsidRDefault="009571A4" w14:paraId="423F54DD" w14:textId="77777777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Die Anforderungsdefinition ist </w:t>
            </w:r>
            <w:r w:rsidRPr="0081222F">
              <w:rPr>
                <w:rFonts w:ascii="Arial" w:hAnsi="Arial" w:cs="Arial"/>
                <w:b/>
                <w:bCs/>
                <w:sz w:val="16"/>
                <w:szCs w:val="16"/>
              </w:rPr>
              <w:t>ausführlich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ausformuliert (</w:t>
            </w:r>
            <w:r w:rsidRPr="0081222F">
              <w:rPr>
                <w:rFonts w:ascii="Arial" w:hAnsi="Arial" w:cs="Arial"/>
                <w:b/>
                <w:bCs/>
                <w:sz w:val="16"/>
                <w:szCs w:val="16"/>
              </w:rPr>
              <w:t>Prosa</w:t>
            </w:r>
            <w:r w:rsidRPr="0081222F">
              <w:rPr>
                <w:rFonts w:ascii="Arial" w:hAnsi="Arial" w:cs="Arial"/>
                <w:sz w:val="16"/>
                <w:szCs w:val="16"/>
              </w:rPr>
              <w:t>)</w:t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</w:p>
          <w:p w:rsidRPr="0081222F" w:rsidR="009571A4" w:rsidP="009571A4" w:rsidRDefault="009571A4" w14:paraId="12A76ABE" w14:textId="77777777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 Eingabe- und Ausgabedaten, sowie deren Formate sind beschrieben.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D9D9D9" w:themeFill="background1" w:themeFillShade="D9"/>
          </w:tcPr>
          <w:p w:rsidRPr="00297BAD" w:rsidR="009571A4" w:rsidP="00297BAD" w:rsidRDefault="00292AF3" w14:paraId="3BB6C74D" w14:textId="0AF2DFC8">
            <w:pPr>
              <w:pStyle w:val="Listenabsatz"/>
              <w:ind w:left="0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D67CB">
              <w:rPr>
                <w:rFonts w:ascii="Arial" w:hAnsi="Arial" w:cs="Arial"/>
                <w:b/>
                <w:bCs/>
                <w:color w:val="7030A0"/>
                <w:sz w:val="20"/>
              </w:rPr>
              <w:t>2 x</w:t>
            </w:r>
            <w:r w:rsidRPr="00297BAD" w:rsidR="009571A4">
              <w:rPr>
                <w:rFonts w:ascii="Arial" w:hAnsi="Arial" w:cs="Arial"/>
                <w:b/>
                <w:bCs/>
                <w:sz w:val="20"/>
              </w:rPr>
              <w:br/>
            </w:r>
            <w:r w:rsidRPr="00297BAD" w:rsidR="009571A4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="007C72CF">
              <w:rPr>
                <w:rFonts w:ascii="Arial" w:hAnsi="Arial" w:cs="Arial"/>
                <w:b/>
                <w:bCs/>
                <w:sz w:val="16"/>
                <w:szCs w:val="16"/>
              </w:rPr>
              <w:t>_</w:t>
            </w:r>
          </w:p>
        </w:tc>
        <w:tc>
          <w:tcPr>
            <w:tcW w:w="56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 w:themeFill="background1" w:themeFillShade="D9"/>
          </w:tcPr>
          <w:p w:rsidRPr="0081222F" w:rsidR="009571A4" w:rsidP="009571A4" w:rsidRDefault="009571A4" w14:paraId="2DF37F35" w14:textId="59C4E280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Pr="00C8142B" w:rsidR="009571A4" w:rsidTr="004E37D1" w14:paraId="085B8EC2" w14:textId="7163E1A7">
        <w:trPr>
          <w:gridAfter w:val="1"/>
          <w:wAfter w:w="27" w:type="dxa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F6F6F6"/>
          </w:tcPr>
          <w:p w:rsidRPr="0081222F" w:rsidR="009571A4" w:rsidP="009571A4" w:rsidRDefault="009571A4" w14:paraId="5DA2F92F" w14:textId="5B8E8528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Arial" w:hAnsi="Arial" w:cs="Arial"/>
                <w:b/>
                <w:sz w:val="16"/>
                <w:szCs w:val="16"/>
              </w:rPr>
              <w:t xml:space="preserve">MS A </w:t>
            </w:r>
            <w:r w:rsidR="009443BA"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Pr="009443BA">
              <w:rPr>
                <w:rFonts w:ascii="Arial" w:hAnsi="Arial" w:cs="Arial"/>
                <w:bCs/>
                <w:color w:val="FF0000"/>
                <w:sz w:val="16"/>
                <w:szCs w:val="16"/>
              </w:rPr>
              <w:t>oder</w:t>
            </w:r>
            <w:r w:rsidRPr="009443BA">
              <w:rPr>
                <w:rFonts w:ascii="Arial" w:hAnsi="Arial" w:cs="Arial"/>
                <w:b/>
                <w:color w:val="FF0000"/>
                <w:sz w:val="16"/>
                <w:szCs w:val="16"/>
              </w:rPr>
              <w:t xml:space="preserve"> </w:t>
            </w:r>
            <w:r w:rsidRPr="0081222F">
              <w:rPr>
                <w:rFonts w:ascii="Arial" w:hAnsi="Arial" w:cs="Arial"/>
                <w:b/>
                <w:sz w:val="16"/>
                <w:szCs w:val="16"/>
              </w:rPr>
              <w:t>C</w:t>
            </w:r>
            <w:r w:rsidR="009443BA">
              <w:rPr>
                <w:rFonts w:ascii="Arial" w:hAnsi="Arial" w:cs="Arial"/>
                <w:b/>
                <w:sz w:val="16"/>
                <w:szCs w:val="16"/>
              </w:rPr>
              <w:t>)</w:t>
            </w:r>
            <w:r w:rsidRPr="0081222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Pr="0081222F" w:rsidR="009571A4" w:rsidP="009571A4" w:rsidRDefault="009571A4" w14:paraId="503E5737" w14:textId="1F2F64E2">
            <w:pPr>
              <w:pStyle w:val="Listenabsatz"/>
              <w:ind w:left="0"/>
              <w:rPr>
                <w:rFonts w:ascii="Arial" w:hAnsi="Arial" w:cs="Arial"/>
                <w:i/>
                <w:sz w:val="16"/>
                <w:szCs w:val="16"/>
              </w:rPr>
            </w:pPr>
            <w:r w:rsidRPr="0081222F">
              <w:rPr>
                <w:rFonts w:ascii="Arial" w:hAnsi="Arial" w:cs="Arial"/>
                <w:sz w:val="16"/>
                <w:szCs w:val="16"/>
              </w:rPr>
              <w:t>UML Aktivitätsdiagramm</w:t>
            </w:r>
          </w:p>
        </w:tc>
        <w:tc>
          <w:tcPr>
            <w:tcW w:w="2125" w:type="dxa"/>
            <w:tcBorders>
              <w:bottom w:val="single" w:color="000000" w:sz="4" w:space="0"/>
            </w:tcBorders>
            <w:shd w:val="clear" w:color="auto" w:fill="F6F6F6"/>
          </w:tcPr>
          <w:p w:rsidRPr="0081222F" w:rsidR="009571A4" w:rsidP="009571A4" w:rsidRDefault="009571A4" w14:paraId="02A4BC57" w14:textId="44184692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 w:rsidR="0069573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UML </w:t>
            </w:r>
            <w:r w:rsidRPr="0097780B" w:rsidR="0097780B">
              <w:rPr>
                <w:rFonts w:ascii="Arial" w:hAnsi="Arial" w:cs="Arial"/>
                <w:sz w:val="16"/>
                <w:szCs w:val="16"/>
              </w:rPr>
              <w:t>Aktivitätsdiagramm</w:t>
            </w:r>
            <w:r w:rsidRPr="0081222F" w:rsidR="0097780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81222F">
              <w:rPr>
                <w:rFonts w:ascii="Arial" w:hAnsi="Arial" w:cs="Arial"/>
                <w:sz w:val="16"/>
                <w:szCs w:val="16"/>
              </w:rPr>
              <w:t>hat formale Fehler oder fehlt.</w:t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Pr="0081222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 w:rsidR="0069573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Ablauf ist unklar oder falsch.</w:t>
            </w:r>
          </w:p>
        </w:tc>
        <w:tc>
          <w:tcPr>
            <w:tcW w:w="2267" w:type="dxa"/>
            <w:tcBorders>
              <w:bottom w:val="single" w:color="000000" w:sz="4" w:space="0"/>
            </w:tcBorders>
            <w:shd w:val="clear" w:color="auto" w:fill="F6F6F6"/>
          </w:tcPr>
          <w:p w:rsidRPr="00E13D94" w:rsidR="009571A4" w:rsidP="009571A4" w:rsidRDefault="009571A4" w14:paraId="2FAD22D1" w14:textId="232E0946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 w:rsidR="0069573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Der zu erwartende </w:t>
            </w:r>
            <w:r w:rsidRPr="0081222F">
              <w:rPr>
                <w:rFonts w:ascii="Arial" w:hAnsi="Arial" w:cs="Arial"/>
                <w:b/>
                <w:bCs/>
                <w:sz w:val="16"/>
                <w:szCs w:val="16"/>
              </w:rPr>
              <w:t>Ablauf für Benutzer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ist graphisch korrekt dargestellt</w:t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="009443BA">
              <w:rPr>
                <w:rFonts w:ascii="Arial" w:hAnsi="Arial" w:cs="Arial"/>
                <w:i/>
                <w:iCs/>
                <w:color w:val="FF0000"/>
                <w:sz w:val="16"/>
                <w:szCs w:val="16"/>
              </w:rPr>
              <w:t>(</w:t>
            </w:r>
            <w:r w:rsidRPr="00E13D94">
              <w:rPr>
                <w:rFonts w:ascii="Arial" w:hAnsi="Arial" w:cs="Arial"/>
                <w:i/>
                <w:iCs/>
                <w:color w:val="FF0000"/>
                <w:sz w:val="16"/>
                <w:szCs w:val="16"/>
              </w:rPr>
              <w:t>oder</w:t>
            </w:r>
          </w:p>
          <w:p w:rsidRPr="0081222F" w:rsidR="009571A4" w:rsidP="009571A4" w:rsidRDefault="009571A4" w14:paraId="3AC685E0" w14:textId="38268617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 w:rsidR="0069573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Ein sinnvoller </w:t>
            </w:r>
            <w:r w:rsidRPr="0081222F">
              <w:rPr>
                <w:rFonts w:ascii="Arial" w:hAnsi="Arial" w:cs="Arial"/>
                <w:b/>
                <w:bCs/>
                <w:sz w:val="16"/>
                <w:szCs w:val="16"/>
              </w:rPr>
              <w:t>Ablauf im Code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ist graphisch korrekt dargestellt.</w:t>
            </w:r>
            <w:r w:rsidR="009443BA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834" w:type="dxa"/>
            <w:tcBorders>
              <w:bottom w:val="single" w:color="000000" w:sz="4" w:space="0"/>
            </w:tcBorders>
            <w:shd w:val="clear" w:color="auto" w:fill="F6F6F6"/>
          </w:tcPr>
          <w:p w:rsidRPr="0081222F" w:rsidR="009571A4" w:rsidP="009571A4" w:rsidRDefault="009571A4" w14:paraId="4D39BE4A" w14:textId="17A98130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 w:rsidR="0069573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Das </w:t>
            </w:r>
            <w:r w:rsidRPr="0081222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UML </w:t>
            </w:r>
            <w:r w:rsidR="0097780B">
              <w:rPr>
                <w:rFonts w:ascii="Arial" w:hAnsi="Arial" w:cs="Arial"/>
                <w:b/>
                <w:bCs/>
                <w:sz w:val="16"/>
                <w:szCs w:val="16"/>
              </w:rPr>
              <w:t>Aktivitätsdiagramm</w:t>
            </w:r>
            <w:r w:rsidRPr="0081222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ist graphisch korrekt und </w:t>
            </w:r>
            <w:proofErr w:type="spellStart"/>
            <w:r w:rsidR="009443BA">
              <w:rPr>
                <w:rFonts w:ascii="Arial" w:hAnsi="Arial" w:cs="Arial"/>
                <w:b/>
                <w:bCs/>
                <w:sz w:val="16"/>
                <w:szCs w:val="16"/>
              </w:rPr>
              <w:t>grossumfänglich</w:t>
            </w:r>
            <w:proofErr w:type="spellEnd"/>
            <w:r w:rsidRPr="0081222F">
              <w:rPr>
                <w:rFonts w:ascii="Arial" w:hAnsi="Arial" w:cs="Arial"/>
                <w:sz w:val="16"/>
                <w:szCs w:val="16"/>
              </w:rPr>
              <w:t xml:space="preserve"> dargestellt</w:t>
            </w:r>
          </w:p>
        </w:tc>
        <w:tc>
          <w:tcPr>
            <w:tcW w:w="567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F6F6F6"/>
          </w:tcPr>
          <w:p w:rsidRPr="0081222F" w:rsidR="009571A4" w:rsidP="009571A4" w:rsidRDefault="009571A4" w14:paraId="3B4605DC" w14:textId="227FBA00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="007C72CF">
              <w:rPr>
                <w:rFonts w:ascii="Arial" w:hAnsi="Arial" w:cs="Arial"/>
                <w:sz w:val="16"/>
                <w:szCs w:val="16"/>
              </w:rPr>
              <w:t>_</w:t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</w:p>
        </w:tc>
        <w:tc>
          <w:tcPr>
            <w:tcW w:w="567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F6F6F6"/>
          </w:tcPr>
          <w:p w:rsidRPr="0081222F" w:rsidR="009571A4" w:rsidP="009571A4" w:rsidRDefault="009571A4" w14:paraId="1FD4B5DC" w14:textId="190F4A46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="007C72CF">
              <w:rPr>
                <w:rFonts w:ascii="Arial" w:hAnsi="Arial" w:cs="Arial"/>
                <w:sz w:val="16"/>
                <w:szCs w:val="16"/>
              </w:rPr>
              <w:t>_</w:t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</w:p>
        </w:tc>
      </w:tr>
      <w:tr w:rsidRPr="00781647" w:rsidR="009571A4" w:rsidTr="004E37D1" w14:paraId="6E1E6AC6" w14:textId="3E518BDE">
        <w:trPr>
          <w:gridAfter w:val="1"/>
          <w:wAfter w:w="27" w:type="dxa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 w:themeFill="accent6" w:themeFillTint="33"/>
          </w:tcPr>
          <w:p w:rsidRPr="0081222F" w:rsidR="009571A4" w:rsidP="009571A4" w:rsidRDefault="009571A4" w14:paraId="2230BE9B" w14:textId="7F9F8A9E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Arial" w:hAnsi="Arial" w:cs="Arial"/>
                <w:b/>
                <w:sz w:val="16"/>
                <w:szCs w:val="16"/>
              </w:rPr>
              <w:t>MS B:</w:t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="0097780B">
              <w:rPr>
                <w:rFonts w:ascii="Arial" w:hAnsi="Arial" w:cs="Arial"/>
                <w:sz w:val="16"/>
                <w:szCs w:val="16"/>
              </w:rPr>
              <w:t>Implementation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[</w:t>
            </w:r>
            <w:proofErr w:type="spellStart"/>
            <w:r w:rsidRPr="0081222F">
              <w:rPr>
                <w:rFonts w:ascii="Arial" w:hAnsi="Arial" w:cs="Arial"/>
                <w:sz w:val="16"/>
                <w:szCs w:val="16"/>
              </w:rPr>
              <w:t>IhrSystem</w:t>
            </w:r>
            <w:proofErr w:type="spellEnd"/>
            <w:r w:rsidRPr="0081222F">
              <w:rPr>
                <w:rFonts w:ascii="Arial" w:hAnsi="Arial" w:cs="Arial"/>
                <w:sz w:val="16"/>
                <w:szCs w:val="16"/>
              </w:rPr>
              <w:t>]</w:t>
            </w:r>
          </w:p>
          <w:p w:rsidRPr="0081222F" w:rsidR="009571A4" w:rsidP="009571A4" w:rsidRDefault="009571A4" w14:paraId="430D1640" w14:textId="77777777">
            <w:pPr>
              <w:pStyle w:val="Listenabsatz"/>
              <w:ind w:left="0"/>
              <w:rPr>
                <w:rFonts w:ascii="Arial" w:hAnsi="Arial" w:cs="Arial"/>
                <w:i/>
                <w:sz w:val="16"/>
                <w:szCs w:val="16"/>
              </w:rPr>
            </w:pPr>
            <w:r w:rsidRPr="0081222F">
              <w:rPr>
                <w:rFonts w:ascii="Arial" w:hAnsi="Arial" w:cs="Arial"/>
                <w:i/>
                <w:sz w:val="16"/>
                <w:szCs w:val="16"/>
              </w:rPr>
              <w:t>(Quellcode)</w:t>
            </w:r>
          </w:p>
        </w:tc>
        <w:tc>
          <w:tcPr>
            <w:tcW w:w="2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 w:themeFill="accent6" w:themeFillTint="33"/>
          </w:tcPr>
          <w:p w:rsidRPr="0081222F" w:rsidR="009571A4" w:rsidP="009571A4" w:rsidRDefault="009571A4" w14:paraId="3CED0762" w14:textId="34924E18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 w:rsidR="0069573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97780B" w:rsidR="0097780B">
              <w:rPr>
                <w:rFonts w:ascii="Arial" w:hAnsi="Arial" w:cs="Arial"/>
                <w:b/>
                <w:bCs/>
                <w:sz w:val="16"/>
                <w:szCs w:val="16"/>
              </w:rPr>
              <w:t>Verarbeitungsteil</w:t>
            </w:r>
            <w:r w:rsidRPr="0081222F" w:rsidR="0097780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81222F">
              <w:rPr>
                <w:rFonts w:ascii="Arial" w:hAnsi="Arial" w:cs="Arial"/>
                <w:sz w:val="16"/>
                <w:szCs w:val="16"/>
              </w:rPr>
              <w:t>unlogisch oder fehlerhaft</w:t>
            </w:r>
          </w:p>
          <w:p w:rsidRPr="0081222F" w:rsidR="009571A4" w:rsidP="009571A4" w:rsidRDefault="009571A4" w14:paraId="309ED8CD" w14:textId="77777777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Pr="0081222F" w:rsidR="009571A4" w:rsidP="009571A4" w:rsidRDefault="009571A4" w14:paraId="0178A066" w14:textId="51A674EE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 w:rsidR="0069573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ungewollte oder fehlende Fehlermeldungen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 w:themeFill="accent6" w:themeFillTint="33"/>
          </w:tcPr>
          <w:p w:rsidR="009571A4" w:rsidP="009571A4" w:rsidRDefault="009571A4" w14:paraId="22DF5496" w14:textId="4C693BBB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 w:rsidR="0069573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="0069573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97780B" w:rsidR="0097780B">
              <w:rPr>
                <w:rFonts w:ascii="Arial" w:hAnsi="Arial" w:cs="Arial"/>
                <w:b/>
                <w:bCs/>
                <w:sz w:val="16"/>
                <w:szCs w:val="16"/>
              </w:rPr>
              <w:t>Verarbeitungsteil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81222F">
              <w:rPr>
                <w:rFonts w:ascii="Arial" w:hAnsi="Arial" w:cs="Arial"/>
                <w:sz w:val="16"/>
                <w:szCs w:val="16"/>
              </w:rPr>
              <w:t>gemäss</w:t>
            </w:r>
            <w:proofErr w:type="spellEnd"/>
            <w:r w:rsidRPr="0081222F">
              <w:rPr>
                <w:rFonts w:ascii="Arial" w:hAnsi="Arial" w:cs="Arial"/>
                <w:sz w:val="16"/>
                <w:szCs w:val="16"/>
              </w:rPr>
              <w:t xml:space="preserve"> Anforderungsdefinition </w:t>
            </w:r>
            <w:r w:rsidRPr="0081222F">
              <w:rPr>
                <w:rFonts w:ascii="Arial" w:hAnsi="Arial" w:cs="Arial"/>
                <w:b/>
                <w:bCs/>
                <w:sz w:val="16"/>
                <w:szCs w:val="16"/>
              </w:rPr>
              <w:t>funktionsfähig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Pr="0081222F" w:rsidR="009443BA" w:rsidP="009571A4" w:rsidRDefault="009443BA" w14:paraId="3BB1435C" w14:textId="77777777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Pr="0081222F" w:rsidR="009571A4" w:rsidP="009571A4" w:rsidRDefault="009571A4" w14:paraId="32A03289" w14:textId="79E0A0CE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 w:rsidR="0069573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und </w:t>
            </w:r>
            <w:r w:rsidRPr="0081222F">
              <w:rPr>
                <w:rFonts w:ascii="Arial" w:hAnsi="Arial" w:cs="Arial"/>
                <w:b/>
                <w:bCs/>
                <w:sz w:val="16"/>
                <w:szCs w:val="16"/>
              </w:rPr>
              <w:t>robust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 w:themeFill="accent6" w:themeFillTint="33"/>
          </w:tcPr>
          <w:p w:rsidRPr="0081222F" w:rsidR="009571A4" w:rsidP="009571A4" w:rsidRDefault="009571A4" w14:paraId="3C99AA13" w14:textId="5DECCE0D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 w:rsidR="0069573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="0069573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81222F">
              <w:rPr>
                <w:rFonts w:ascii="Arial" w:hAnsi="Arial" w:cs="Arial"/>
                <w:sz w:val="16"/>
                <w:szCs w:val="16"/>
              </w:rPr>
              <w:t>Cronjob</w:t>
            </w:r>
            <w:proofErr w:type="spellEnd"/>
            <w:r w:rsidRPr="0081222F">
              <w:rPr>
                <w:rFonts w:ascii="Arial" w:hAnsi="Arial" w:cs="Arial"/>
                <w:sz w:val="16"/>
                <w:szCs w:val="16"/>
              </w:rPr>
              <w:t xml:space="preserve"> eingerichtet und funktionstüchtig.</w:t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Pr="0081222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 w:rsidR="0069573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Code mit </w:t>
            </w:r>
            <w:r w:rsidRPr="0081222F">
              <w:rPr>
                <w:rFonts w:ascii="Arial" w:hAnsi="Arial" w:cs="Arial"/>
                <w:b/>
                <w:bCs/>
                <w:sz w:val="16"/>
                <w:szCs w:val="16"/>
              </w:rPr>
              <w:t>Funktionen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zusammengefasst / abstrahiert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 w:themeFill="accent6" w:themeFillTint="33"/>
          </w:tcPr>
          <w:p w:rsidRPr="0081222F" w:rsidR="009571A4" w:rsidP="009571A4" w:rsidRDefault="009571A4" w14:paraId="38E95E30" w14:textId="7AA122B6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="007C72CF">
              <w:rPr>
                <w:rFonts w:ascii="Arial" w:hAnsi="Arial" w:cs="Arial"/>
                <w:sz w:val="16"/>
                <w:szCs w:val="16"/>
              </w:rPr>
              <w:t>_</w:t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 w:themeFill="accent6" w:themeFillTint="33"/>
          </w:tcPr>
          <w:p w:rsidRPr="0081222F" w:rsidR="009571A4" w:rsidP="009571A4" w:rsidRDefault="009571A4" w14:paraId="596FA069" w14:textId="12BDA4AB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="007C72CF">
              <w:rPr>
                <w:rFonts w:ascii="Arial" w:hAnsi="Arial" w:cs="Arial"/>
                <w:sz w:val="16"/>
                <w:szCs w:val="16"/>
              </w:rPr>
              <w:t>_</w:t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</w:p>
        </w:tc>
      </w:tr>
      <w:tr w:rsidRPr="00781647" w:rsidR="00292AF3" w:rsidTr="004E37D1" w14:paraId="1B306904" w14:textId="2A69B10A">
        <w:trPr>
          <w:gridAfter w:val="1"/>
          <w:wAfter w:w="27" w:type="dxa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 w:themeFill="accent6" w:themeFillTint="33"/>
          </w:tcPr>
          <w:p w:rsidRPr="0097780B" w:rsidR="00292AF3" w:rsidP="00292AF3" w:rsidRDefault="00292AF3" w14:paraId="64FF038E" w14:textId="61352730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7780B">
              <w:rPr>
                <w:rFonts w:ascii="Arial" w:hAnsi="Arial" w:cs="Arial"/>
                <w:b/>
                <w:sz w:val="16"/>
                <w:szCs w:val="16"/>
                <w:lang w:val="en-US"/>
              </w:rPr>
              <w:t>MS B:</w:t>
            </w:r>
            <w:r w:rsidRPr="0097780B">
              <w:rPr>
                <w:rFonts w:ascii="Arial" w:hAnsi="Arial" w:cs="Arial"/>
                <w:sz w:val="16"/>
                <w:szCs w:val="16"/>
                <w:lang w:val="en-US"/>
              </w:rPr>
              <w:br/>
            </w:r>
            <w:r w:rsidRPr="0097780B" w:rsidR="0097780B">
              <w:rPr>
                <w:rFonts w:ascii="Arial" w:hAnsi="Arial" w:cs="Arial"/>
                <w:sz w:val="16"/>
                <w:szCs w:val="16"/>
                <w:lang w:val="en-US"/>
              </w:rPr>
              <w:t>Input/Output</w:t>
            </w:r>
            <w:r w:rsidRPr="0097780B">
              <w:rPr>
                <w:rFonts w:ascii="Arial" w:hAnsi="Arial" w:cs="Arial"/>
                <w:sz w:val="16"/>
                <w:szCs w:val="16"/>
                <w:lang w:val="en-US"/>
              </w:rPr>
              <w:t xml:space="preserve"> [</w:t>
            </w:r>
            <w:proofErr w:type="spellStart"/>
            <w:r w:rsidRPr="0097780B">
              <w:rPr>
                <w:rFonts w:ascii="Arial" w:hAnsi="Arial" w:cs="Arial"/>
                <w:sz w:val="16"/>
                <w:szCs w:val="16"/>
                <w:lang w:val="en-US"/>
              </w:rPr>
              <w:t>IhrSystem</w:t>
            </w:r>
            <w:proofErr w:type="spellEnd"/>
            <w:r w:rsidRPr="0097780B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  <w:p w:rsidRPr="0081222F" w:rsidR="00292AF3" w:rsidP="00292AF3" w:rsidRDefault="00292AF3" w14:paraId="1F7085A6" w14:textId="26385353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Arial" w:hAnsi="Arial" w:cs="Arial"/>
                <w:i/>
                <w:sz w:val="16"/>
                <w:szCs w:val="16"/>
              </w:rPr>
              <w:t>(Quellcode)</w:t>
            </w:r>
          </w:p>
        </w:tc>
        <w:tc>
          <w:tcPr>
            <w:tcW w:w="2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 w:themeFill="accent6" w:themeFillTint="33"/>
          </w:tcPr>
          <w:p w:rsidRPr="00297BAD" w:rsidR="00292AF3" w:rsidP="00292AF3" w:rsidRDefault="00292AF3" w14:paraId="3AC3F93D" w14:textId="3BAEBEA9">
            <w:pPr>
              <w:pStyle w:val="Listenabsatz"/>
              <w:ind w:left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1222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 w:rsidR="0069573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Rudimentäre Funktionen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 w:themeFill="accent6" w:themeFillTint="33"/>
          </w:tcPr>
          <w:p w:rsidRPr="0081222F" w:rsidR="00292AF3" w:rsidP="00292AF3" w:rsidRDefault="00292AF3" w14:paraId="1F720134" w14:textId="39D5266C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 w:rsidR="0069573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81222F">
              <w:rPr>
                <w:rFonts w:ascii="Arial" w:hAnsi="Arial" w:cs="Arial"/>
                <w:b/>
                <w:bCs/>
                <w:sz w:val="16"/>
                <w:szCs w:val="16"/>
              </w:rPr>
              <w:t>Anfrage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an ein </w:t>
            </w:r>
            <w:r w:rsidRPr="0081222F">
              <w:rPr>
                <w:rFonts w:ascii="Arial" w:hAnsi="Arial" w:cs="Arial"/>
                <w:b/>
                <w:bCs/>
                <w:sz w:val="16"/>
                <w:szCs w:val="16"/>
              </w:rPr>
              <w:t>Kundendienst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funktionsfähig</w:t>
            </w:r>
          </w:p>
          <w:p w:rsidRPr="0081222F" w:rsidR="00292AF3" w:rsidP="00292AF3" w:rsidRDefault="00292AF3" w14:paraId="18ED5AE3" w14:textId="77777777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Pr="0081222F" w:rsidR="00292AF3" w:rsidP="00292AF3" w:rsidRDefault="00292AF3" w14:paraId="0B3D6687" w14:textId="5DD88919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 w:rsidR="0069573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81222F">
              <w:rPr>
                <w:rFonts w:ascii="Arial" w:hAnsi="Arial" w:cs="Arial"/>
                <w:b/>
                <w:bCs/>
                <w:sz w:val="16"/>
                <w:szCs w:val="16"/>
              </w:rPr>
              <w:t>Weitergabe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an ein </w:t>
            </w:r>
            <w:r w:rsidRPr="0081222F">
              <w:rPr>
                <w:rFonts w:ascii="Arial" w:hAnsi="Arial" w:cs="Arial"/>
                <w:b/>
                <w:bCs/>
                <w:sz w:val="16"/>
                <w:szCs w:val="16"/>
              </w:rPr>
              <w:t>Kundendienst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funktionsfähig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 w:themeFill="accent6" w:themeFillTint="33"/>
          </w:tcPr>
          <w:p w:rsidRPr="0081222F" w:rsidR="00292AF3" w:rsidP="00292AF3" w:rsidRDefault="00292AF3" w14:paraId="0D5115D0" w14:textId="412FCC95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 w:rsidR="0069573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81222F">
              <w:rPr>
                <w:rFonts w:ascii="Arial" w:hAnsi="Arial" w:cs="Arial"/>
                <w:b/>
                <w:bCs/>
                <w:sz w:val="16"/>
                <w:szCs w:val="16"/>
              </w:rPr>
              <w:t>Anfrage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an ein </w:t>
            </w:r>
            <w:r w:rsidRPr="0081222F">
              <w:rPr>
                <w:rFonts w:ascii="Arial" w:hAnsi="Arial" w:cs="Arial"/>
                <w:b/>
                <w:bCs/>
                <w:sz w:val="16"/>
                <w:szCs w:val="16"/>
              </w:rPr>
              <w:t>Kundenserver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funktionsfähig</w:t>
            </w:r>
          </w:p>
          <w:p w:rsidRPr="0081222F" w:rsidR="00292AF3" w:rsidP="00292AF3" w:rsidRDefault="00292AF3" w14:paraId="7ABE7F5C" w14:textId="77777777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Pr="0081222F" w:rsidR="00292AF3" w:rsidP="00292AF3" w:rsidRDefault="00292AF3" w14:paraId="4D92FE3E" w14:textId="61C857AE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 w:rsidR="0069573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81222F">
              <w:rPr>
                <w:rFonts w:ascii="Arial" w:hAnsi="Arial" w:cs="Arial"/>
                <w:b/>
                <w:bCs/>
                <w:sz w:val="16"/>
                <w:szCs w:val="16"/>
              </w:rPr>
              <w:t>Weitergabe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an ein </w:t>
            </w:r>
            <w:r w:rsidRPr="0081222F">
              <w:rPr>
                <w:rFonts w:ascii="Arial" w:hAnsi="Arial" w:cs="Arial"/>
                <w:b/>
                <w:bCs/>
                <w:sz w:val="16"/>
                <w:szCs w:val="16"/>
              </w:rPr>
              <w:t>Kundenserver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funktionsfähig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 w:themeFill="accent6" w:themeFillTint="33"/>
          </w:tcPr>
          <w:p w:rsidRPr="0081222F" w:rsidR="00292AF3" w:rsidP="00292AF3" w:rsidRDefault="00292AF3" w14:paraId="047A5B4D" w14:textId="76C6A89A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="00351836">
              <w:rPr>
                <w:rFonts w:ascii="Arial" w:hAnsi="Arial" w:cs="Arial"/>
                <w:sz w:val="16"/>
                <w:szCs w:val="16"/>
              </w:rPr>
              <w:t>_</w:t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 w:themeFill="accent6" w:themeFillTint="33"/>
          </w:tcPr>
          <w:p w:rsidRPr="0081222F" w:rsidR="00292AF3" w:rsidP="00292AF3" w:rsidRDefault="00292AF3" w14:paraId="33B99EC1" w14:textId="3E3F1DDF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="00351836">
              <w:rPr>
                <w:rFonts w:ascii="Arial" w:hAnsi="Arial" w:cs="Arial"/>
                <w:sz w:val="16"/>
                <w:szCs w:val="16"/>
              </w:rPr>
              <w:t>_</w:t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</w:p>
        </w:tc>
      </w:tr>
      <w:tr w:rsidRPr="00781647" w:rsidR="007B7468" w:rsidTr="004E37D1" w14:paraId="1C4386C4" w14:textId="77777777">
        <w:trPr>
          <w:gridAfter w:val="1"/>
          <w:wAfter w:w="27" w:type="dxa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 w:themeFill="accent6" w:themeFillTint="33"/>
          </w:tcPr>
          <w:p w:rsidRPr="0081222F" w:rsidR="007B7468" w:rsidP="007B7468" w:rsidRDefault="007B7468" w14:paraId="1D368782" w14:textId="2522F6D4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Arial" w:hAnsi="Arial" w:cs="Arial"/>
                <w:b/>
                <w:sz w:val="16"/>
                <w:szCs w:val="16"/>
              </w:rPr>
              <w:t>MS B:</w:t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="0097780B">
              <w:rPr>
                <w:rFonts w:ascii="Arial" w:hAnsi="Arial" w:cs="Arial"/>
                <w:sz w:val="16"/>
                <w:szCs w:val="16"/>
              </w:rPr>
              <w:t>Konfiguration/</w:t>
            </w:r>
            <w:proofErr w:type="spellStart"/>
            <w:r w:rsidR="0097780B">
              <w:rPr>
                <w:rFonts w:ascii="Arial" w:hAnsi="Arial" w:cs="Arial"/>
                <w:sz w:val="16"/>
                <w:szCs w:val="16"/>
              </w:rPr>
              <w:t>Logging</w:t>
            </w:r>
            <w:proofErr w:type="spellEnd"/>
            <w:r w:rsidR="0097780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[</w:t>
            </w:r>
            <w:proofErr w:type="spellStart"/>
            <w:r w:rsidRPr="0081222F">
              <w:rPr>
                <w:rFonts w:ascii="Arial" w:hAnsi="Arial" w:cs="Arial"/>
                <w:sz w:val="16"/>
                <w:szCs w:val="16"/>
              </w:rPr>
              <w:t>IhrSystem</w:t>
            </w:r>
            <w:proofErr w:type="spellEnd"/>
            <w:r w:rsidRPr="0081222F">
              <w:rPr>
                <w:rFonts w:ascii="Arial" w:hAnsi="Arial" w:cs="Arial"/>
                <w:sz w:val="16"/>
                <w:szCs w:val="16"/>
              </w:rPr>
              <w:t>]</w:t>
            </w:r>
          </w:p>
          <w:p w:rsidRPr="0081222F" w:rsidR="007B7468" w:rsidP="007B7468" w:rsidRDefault="007B7468" w14:paraId="3D2CDB82" w14:textId="4FF94671">
            <w:pPr>
              <w:pStyle w:val="Listenabsatz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81222F">
              <w:rPr>
                <w:rFonts w:ascii="Arial" w:hAnsi="Arial" w:cs="Arial"/>
                <w:i/>
                <w:sz w:val="16"/>
                <w:szCs w:val="16"/>
              </w:rPr>
              <w:t>(Quellcode)</w:t>
            </w:r>
          </w:p>
        </w:tc>
        <w:tc>
          <w:tcPr>
            <w:tcW w:w="2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 w:themeFill="accent6" w:themeFillTint="33"/>
          </w:tcPr>
          <w:p w:rsidR="007B7468" w:rsidP="007B7468" w:rsidRDefault="007B7468" w14:paraId="23CE3363" w14:textId="57106A95">
            <w:pPr>
              <w:pStyle w:val="Listenabsatz"/>
              <w:pBdr>
                <w:bottom w:val="single" w:color="auto" w:sz="6" w:space="1"/>
              </w:pBdr>
              <w:ind w:left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92AF3">
              <w:rPr>
                <w:rFonts w:ascii="Webdings" w:hAnsi="Webdings" w:eastAsia="Webdings" w:cs="Webdings"/>
                <w:b/>
                <w:bCs/>
                <w:sz w:val="16"/>
                <w:szCs w:val="16"/>
              </w:rPr>
              <w:t>c</w:t>
            </w:r>
            <w:r w:rsidRPr="0081222F" w:rsidR="0069573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292AF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292AF3" w:rsidR="00297BAD">
              <w:rPr>
                <w:rFonts w:ascii="Arial" w:hAnsi="Arial" w:cs="Arial"/>
                <w:sz w:val="16"/>
                <w:szCs w:val="16"/>
              </w:rPr>
              <w:t>Keine Variablenliste</w:t>
            </w:r>
          </w:p>
          <w:p w:rsidR="00292AF3" w:rsidP="007B7468" w:rsidRDefault="00292AF3" w14:paraId="5FF7343A" w14:textId="77777777">
            <w:pPr>
              <w:pStyle w:val="Listenabsatz"/>
              <w:pBdr>
                <w:bottom w:val="single" w:color="auto" w:sz="6" w:space="1"/>
              </w:pBdr>
              <w:ind w:left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Pr="00292AF3" w:rsidR="00297BAD" w:rsidP="007B7468" w:rsidRDefault="00292AF3" w14:paraId="7CEDDF91" w14:textId="6A452061">
            <w:pPr>
              <w:pStyle w:val="Listenabsatz"/>
              <w:pBdr>
                <w:bottom w:val="single" w:color="auto" w:sz="6" w:space="1"/>
              </w:pBdr>
              <w:ind w:left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97BAD">
              <w:rPr>
                <w:rFonts w:ascii="Webdings" w:hAnsi="Webdings" w:eastAsia="Webdings" w:cs="Webdings"/>
                <w:b/>
                <w:bCs/>
                <w:sz w:val="16"/>
                <w:szCs w:val="16"/>
                <w:highlight w:val="yellow"/>
              </w:rPr>
              <w:t>c</w:t>
            </w:r>
            <w:r w:rsidRPr="00297BAD">
              <w:rPr>
                <w:rFonts w:ascii="Arial" w:hAnsi="Arial" w:cs="Arial"/>
                <w:b/>
                <w:bCs/>
                <w:sz w:val="16"/>
                <w:szCs w:val="16"/>
                <w:highlight w:val="yellow"/>
              </w:rPr>
              <w:t xml:space="preserve"> Abzug Teamarbeit</w:t>
            </w:r>
            <w:r w:rsidR="00012C41">
              <w:rPr>
                <w:rFonts w:ascii="Arial" w:hAnsi="Arial" w:cs="Arial"/>
                <w:b/>
                <w:bCs/>
                <w:sz w:val="16"/>
                <w:szCs w:val="16"/>
                <w:highlight w:val="yellow"/>
              </w:rPr>
              <w:t xml:space="preserve"> </w:t>
            </w:r>
            <w:r w:rsidRPr="00297BAD">
              <w:rPr>
                <w:rFonts w:ascii="Arial" w:hAnsi="Arial" w:cs="Arial"/>
                <w:b/>
                <w:bCs/>
                <w:sz w:val="16"/>
                <w:szCs w:val="16"/>
                <w:highlight w:val="yellow"/>
              </w:rPr>
              <w:t xml:space="preserve">* </w:t>
            </w:r>
            <w:r>
              <w:rPr>
                <w:rFonts w:ascii="Arial" w:hAnsi="Arial" w:cs="Arial"/>
                <w:b/>
                <w:bCs/>
                <w:sz w:val="16"/>
                <w:szCs w:val="16"/>
                <w:highlight w:val="yellow"/>
              </w:rPr>
              <w:br/>
            </w:r>
            <w:r w:rsidRPr="00297BAD">
              <w:rPr>
                <w:rFonts w:ascii="Arial" w:hAnsi="Arial" w:cs="Arial"/>
                <w:b/>
                <w:bCs/>
                <w:sz w:val="16"/>
                <w:szCs w:val="16"/>
                <w:highlight w:val="yellow"/>
              </w:rPr>
              <w:t>(-</w:t>
            </w:r>
            <w:r w:rsidR="000C6BDD">
              <w:rPr>
                <w:rFonts w:ascii="Arial" w:hAnsi="Arial" w:cs="Arial"/>
                <w:b/>
                <w:bCs/>
                <w:sz w:val="16"/>
                <w:szCs w:val="16"/>
                <w:highlight w:val="yellow"/>
              </w:rPr>
              <w:t>1.0</w:t>
            </w:r>
            <w:r w:rsidRPr="00297BAD">
              <w:rPr>
                <w:rFonts w:ascii="Arial" w:hAnsi="Arial" w:cs="Arial"/>
                <w:b/>
                <w:bCs/>
                <w:sz w:val="16"/>
                <w:szCs w:val="16"/>
                <w:highlight w:val="yellow"/>
              </w:rPr>
              <w:t>)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 w:themeFill="accent6" w:themeFillTint="33"/>
          </w:tcPr>
          <w:p w:rsidRPr="0097780B" w:rsidR="007B7468" w:rsidP="007B7468" w:rsidRDefault="007B7468" w14:paraId="4B293E96" w14:textId="1DE0BE25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1222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 w:rsidR="0069573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97780B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7780B" w:rsidR="00626160">
              <w:rPr>
                <w:rFonts w:ascii="Arial" w:hAnsi="Arial" w:cs="Arial"/>
                <w:sz w:val="16"/>
                <w:szCs w:val="16"/>
                <w:lang w:val="en-US"/>
              </w:rPr>
              <w:t>Konfiguration</w:t>
            </w:r>
            <w:proofErr w:type="spellEnd"/>
            <w:r w:rsidRPr="0097780B" w:rsidR="0062616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7780B" w:rsidR="00626160">
              <w:rPr>
                <w:rFonts w:ascii="Arial" w:hAnsi="Arial" w:cs="Arial"/>
                <w:sz w:val="16"/>
                <w:szCs w:val="16"/>
                <w:lang w:val="en-US"/>
              </w:rPr>
              <w:t>im</w:t>
            </w:r>
            <w:proofErr w:type="spellEnd"/>
            <w:r w:rsidRPr="0097780B" w:rsidR="00626160">
              <w:rPr>
                <w:rFonts w:ascii="Arial" w:hAnsi="Arial" w:cs="Arial"/>
                <w:sz w:val="16"/>
                <w:szCs w:val="16"/>
                <w:lang w:val="en-US"/>
              </w:rPr>
              <w:t xml:space="preserve"> Script</w:t>
            </w:r>
            <w:r w:rsidRPr="0097780B" w:rsidR="0097780B">
              <w:rPr>
                <w:rFonts w:ascii="Arial" w:hAnsi="Arial" w:cs="Arial"/>
                <w:sz w:val="16"/>
                <w:szCs w:val="16"/>
                <w:lang w:val="en-US"/>
              </w:rPr>
              <w:t xml:space="preserve"> (via </w:t>
            </w:r>
            <w:proofErr w:type="spellStart"/>
            <w:r w:rsidRPr="0097780B" w:rsidR="0097780B">
              <w:rPr>
                <w:rFonts w:ascii="Arial" w:hAnsi="Arial" w:cs="Arial"/>
                <w:sz w:val="16"/>
                <w:szCs w:val="16"/>
                <w:lang w:val="en-US"/>
              </w:rPr>
              <w:t>Variablen</w:t>
            </w:r>
            <w:proofErr w:type="spellEnd"/>
            <w:r w:rsidRPr="0097780B" w:rsidR="0097780B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  <w:p w:rsidRPr="0097780B" w:rsidR="007B7468" w:rsidP="007B7468" w:rsidRDefault="007B7468" w14:paraId="0852DB89" w14:textId="77777777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Pr="0081222F" w:rsidR="007B7468" w:rsidP="007B7468" w:rsidRDefault="007B7468" w14:paraId="4CA6B99B" w14:textId="3D3B1392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626160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 w:rsidR="0069573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62616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26160" w:rsidR="00626160">
              <w:rPr>
                <w:rFonts w:ascii="Arial" w:hAnsi="Arial" w:cs="Arial"/>
                <w:sz w:val="16"/>
                <w:szCs w:val="16"/>
              </w:rPr>
              <w:t>Logging</w:t>
            </w:r>
            <w:proofErr w:type="spellEnd"/>
            <w:r w:rsidRPr="00626160" w:rsidR="00626160">
              <w:rPr>
                <w:rFonts w:ascii="Arial" w:hAnsi="Arial" w:cs="Arial"/>
                <w:sz w:val="16"/>
                <w:szCs w:val="16"/>
              </w:rPr>
              <w:t xml:space="preserve"> / Fehlermeldung durch Konsolenausgabe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 w:themeFill="accent6" w:themeFillTint="33"/>
          </w:tcPr>
          <w:p w:rsidRPr="0081222F" w:rsidR="007B7468" w:rsidP="007B7468" w:rsidRDefault="007B7468" w14:paraId="5F31EA94" w14:textId="42956EB1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 w:rsidR="0069573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26160">
              <w:rPr>
                <w:rFonts w:ascii="Arial" w:hAnsi="Arial" w:cs="Arial"/>
                <w:b/>
                <w:bCs/>
                <w:sz w:val="16"/>
                <w:szCs w:val="16"/>
              </w:rPr>
              <w:t>Konfiguration via ext. Datei</w:t>
            </w:r>
          </w:p>
          <w:p w:rsidR="00292AF3" w:rsidP="00292AF3" w:rsidRDefault="007B7468" w14:paraId="7B2AC685" w14:textId="79C46379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 w:rsidR="0069573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626160">
              <w:rPr>
                <w:rFonts w:ascii="Arial" w:hAnsi="Arial" w:cs="Arial"/>
                <w:b/>
                <w:bCs/>
                <w:sz w:val="16"/>
                <w:szCs w:val="16"/>
              </w:rPr>
              <w:t>Logging</w:t>
            </w:r>
            <w:proofErr w:type="spellEnd"/>
            <w:r w:rsidR="0062616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626160" w:rsidR="00626160">
              <w:rPr>
                <w:rFonts w:ascii="Arial" w:hAnsi="Arial" w:cs="Arial"/>
                <w:sz w:val="16"/>
                <w:szCs w:val="16"/>
              </w:rPr>
              <w:t>in Datei</w:t>
            </w:r>
          </w:p>
          <w:p w:rsidR="00292AF3" w:rsidP="00292AF3" w:rsidRDefault="00292AF3" w14:paraId="44E71631" w14:textId="150ACE79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Pr="00626160" w:rsidR="00626160" w:rsidP="00292AF3" w:rsidRDefault="00292AF3" w14:paraId="332B59EF" w14:textId="5A9FBDA4">
            <w:pPr>
              <w:pStyle w:val="Listenabsatz"/>
              <w:ind w:left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1222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 w:rsidR="0069573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Mailing </w:t>
            </w:r>
            <w:r w:rsidRPr="00626160">
              <w:rPr>
                <w:rFonts w:ascii="Arial" w:hAnsi="Arial" w:cs="Arial"/>
                <w:sz w:val="16"/>
                <w:szCs w:val="16"/>
              </w:rPr>
              <w:t>an Drittperson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 w:themeFill="accent6" w:themeFillTint="33"/>
          </w:tcPr>
          <w:p w:rsidRPr="0081222F" w:rsidR="007B7468" w:rsidP="007B7468" w:rsidRDefault="007B7468" w14:paraId="2125EB82" w14:textId="64289729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="00351836">
              <w:rPr>
                <w:rFonts w:ascii="Arial" w:hAnsi="Arial" w:cs="Arial"/>
                <w:sz w:val="16"/>
                <w:szCs w:val="16"/>
              </w:rPr>
              <w:t>_</w:t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="00012C41">
              <w:rPr>
                <w:rFonts w:ascii="Arial" w:hAnsi="Arial" w:cs="Arial"/>
                <w:sz w:val="16"/>
                <w:szCs w:val="16"/>
              </w:rPr>
              <w:br/>
            </w:r>
            <w:r w:rsidRPr="00012C41" w:rsidR="00012C41">
              <w:rPr>
                <w:rFonts w:ascii="Arial" w:hAnsi="Arial" w:cs="Arial"/>
                <w:sz w:val="16"/>
                <w:szCs w:val="16"/>
                <w:highlight w:val="yellow"/>
              </w:rPr>
              <w:t>-</w:t>
            </w:r>
            <w:r w:rsidR="00012C4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 w:themeFill="accent6" w:themeFillTint="33"/>
          </w:tcPr>
          <w:p w:rsidRPr="0081222F" w:rsidR="007B7468" w:rsidP="007B7468" w:rsidRDefault="007B7468" w14:paraId="46C8B138" w14:textId="0716AF2B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="00351836">
              <w:rPr>
                <w:rFonts w:ascii="Arial" w:hAnsi="Arial" w:cs="Arial"/>
                <w:sz w:val="16"/>
                <w:szCs w:val="16"/>
              </w:rPr>
              <w:t>_</w:t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</w:p>
        </w:tc>
      </w:tr>
      <w:tr w:rsidRPr="00781647" w:rsidR="007B7468" w:rsidTr="004E37D1" w14:paraId="52C34919" w14:textId="70E2BF3A">
        <w:trPr>
          <w:gridAfter w:val="1"/>
          <w:wAfter w:w="27" w:type="dxa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DBDB" w:themeFill="accent2" w:themeFillTint="33"/>
          </w:tcPr>
          <w:p w:rsidRPr="0081222F" w:rsidR="007B7468" w:rsidP="007B7468" w:rsidRDefault="007B7468" w14:paraId="47682928" w14:textId="20403E89">
            <w:pPr>
              <w:pStyle w:val="Listenabsatz"/>
              <w:ind w:left="0"/>
              <w:rPr>
                <w:rFonts w:ascii="Arial" w:hAnsi="Arial" w:cs="Arial"/>
                <w:i/>
                <w:sz w:val="16"/>
                <w:szCs w:val="16"/>
              </w:rPr>
            </w:pPr>
            <w:r w:rsidRPr="0081222F">
              <w:rPr>
                <w:rFonts w:ascii="Arial" w:hAnsi="Arial" w:cs="Arial"/>
                <w:b/>
                <w:sz w:val="16"/>
                <w:szCs w:val="16"/>
              </w:rPr>
              <w:t>MS B:</w:t>
            </w:r>
            <w:r w:rsidRPr="0081222F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:rsidRPr="0081222F" w:rsidR="007B7468" w:rsidP="007B7468" w:rsidRDefault="007B7468" w14:paraId="01FFCA43" w14:textId="13086DB9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Arial" w:hAnsi="Arial" w:cs="Arial"/>
                <w:sz w:val="16"/>
                <w:szCs w:val="16"/>
              </w:rPr>
              <w:t xml:space="preserve">Abgabe </w:t>
            </w:r>
            <w:r w:rsidR="00F43097">
              <w:rPr>
                <w:rFonts w:ascii="Arial" w:hAnsi="Arial" w:cs="Arial"/>
                <w:sz w:val="16"/>
                <w:szCs w:val="16"/>
              </w:rPr>
              <w:t xml:space="preserve">max. </w:t>
            </w:r>
            <w:r w:rsidRPr="0081222F">
              <w:rPr>
                <w:rFonts w:ascii="Arial" w:hAnsi="Arial" w:cs="Arial"/>
                <w:sz w:val="16"/>
                <w:szCs w:val="16"/>
                <w:highlight w:val="yellow"/>
              </w:rPr>
              <w:t>10min</w:t>
            </w:r>
            <w:r w:rsidR="0097780B">
              <w:rPr>
                <w:rFonts w:ascii="Arial" w:hAnsi="Arial" w:cs="Arial"/>
                <w:sz w:val="16"/>
                <w:szCs w:val="16"/>
              </w:rPr>
              <w:br/>
            </w:r>
            <w:r w:rsidR="0097780B">
              <w:rPr>
                <w:rFonts w:ascii="Arial" w:hAnsi="Arial" w:cs="Arial"/>
                <w:sz w:val="16"/>
                <w:szCs w:val="16"/>
              </w:rPr>
              <w:t>&amp; Komplexität</w:t>
            </w:r>
          </w:p>
        </w:tc>
        <w:tc>
          <w:tcPr>
            <w:tcW w:w="2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DBDB" w:themeFill="accent2" w:themeFillTint="33"/>
          </w:tcPr>
          <w:p w:rsidRPr="0081222F" w:rsidR="007B7468" w:rsidP="007B7468" w:rsidRDefault="007B7468" w14:paraId="09068604" w14:textId="1E6A9D76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 w:rsidR="0069573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Keine</w:t>
            </w:r>
            <w:r w:rsidR="00F43097">
              <w:rPr>
                <w:rFonts w:ascii="Arial" w:hAnsi="Arial" w:cs="Arial"/>
                <w:sz w:val="16"/>
                <w:szCs w:val="16"/>
              </w:rPr>
              <w:t>, abgebrochene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oder fehlerhafte Demo ohne Ursachenerkenntnis</w:t>
            </w:r>
          </w:p>
          <w:p w:rsidRPr="0081222F" w:rsidR="007B7468" w:rsidP="007B7468" w:rsidRDefault="007B7468" w14:paraId="3F24AC46" w14:textId="77777777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Pr="0081222F" w:rsidR="007B7468" w:rsidP="007B7468" w:rsidRDefault="007B7468" w14:paraId="4CFF20F0" w14:textId="7B276E09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 w:rsidR="0069573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Programm unfertig, keine Entwicklungs-</w:t>
            </w:r>
            <w:proofErr w:type="spellStart"/>
            <w:r w:rsidRPr="0081222F">
              <w:rPr>
                <w:rFonts w:ascii="Arial" w:hAnsi="Arial" w:cs="Arial"/>
                <w:sz w:val="16"/>
                <w:szCs w:val="16"/>
              </w:rPr>
              <w:t>History</w:t>
            </w:r>
            <w:proofErr w:type="spellEnd"/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DBDB" w:themeFill="accent2" w:themeFillTint="33"/>
          </w:tcPr>
          <w:p w:rsidRPr="0081222F" w:rsidR="007B7468" w:rsidP="007B7468" w:rsidRDefault="007B7468" w14:paraId="6CB12055" w14:textId="7296B12E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 w:rsidR="0069573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213C3" w:rsidR="00F43097">
              <w:rPr>
                <w:rFonts w:ascii="Arial" w:hAnsi="Arial" w:cs="Arial"/>
                <w:b/>
                <w:bCs/>
                <w:sz w:val="16"/>
                <w:szCs w:val="16"/>
              </w:rPr>
              <w:t>Vorbereitete Demo</w:t>
            </w:r>
            <w:r w:rsidRPr="00A213C3" w:rsidR="00A213C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erfolgt</w:t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Pr="0081222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 w:rsidR="0069573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213C3">
              <w:rPr>
                <w:rFonts w:ascii="Arial" w:hAnsi="Arial" w:cs="Arial"/>
                <w:b/>
                <w:bCs/>
                <w:sz w:val="16"/>
                <w:szCs w:val="16"/>
              </w:rPr>
              <w:t>Formaler Testbeschrieb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für Code-Review vorbereitet und (nach Code-Review) korrekt ausgefüllt.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DBDB" w:themeFill="accent2" w:themeFillTint="33"/>
          </w:tcPr>
          <w:p w:rsidRPr="0081222F" w:rsidR="007B7468" w:rsidP="007B7468" w:rsidRDefault="007B7468" w14:paraId="6B9FCE56" w14:textId="1A181B5D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 w:rsidR="0069573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Lernender kann sein Programm mit </w:t>
            </w:r>
            <w:r w:rsidRPr="0081222F">
              <w:rPr>
                <w:rFonts w:ascii="Arial" w:hAnsi="Arial" w:cs="Arial"/>
                <w:b/>
                <w:bCs/>
                <w:sz w:val="16"/>
                <w:szCs w:val="16"/>
              </w:rPr>
              <w:t>weiterführender Erkenntnis verbinden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/ kommentieren. </w:t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Pr="0081222F">
              <w:rPr>
                <w:rFonts w:ascii="Arial" w:hAnsi="Arial" w:cs="Arial"/>
                <w:sz w:val="16"/>
                <w:szCs w:val="16"/>
              </w:rPr>
              <w:t>(Integration / Sicherheit)</w:t>
            </w:r>
          </w:p>
          <w:p w:rsidRPr="0081222F" w:rsidR="007B7468" w:rsidP="007B7468" w:rsidRDefault="007B7468" w14:paraId="3EEADA3E" w14:textId="29DE76C2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Pr="0081222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 w:rsidR="0069573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81222F">
              <w:rPr>
                <w:rFonts w:ascii="Arial" w:hAnsi="Arial" w:cs="Arial"/>
                <w:b/>
                <w:bCs/>
                <w:sz w:val="16"/>
                <w:szCs w:val="16"/>
              </w:rPr>
              <w:t>Komplexes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Projekt erfolgreich umgesetzt. (Mehrere </w:t>
            </w:r>
            <w:proofErr w:type="spellStart"/>
            <w:r w:rsidRPr="0081222F">
              <w:rPr>
                <w:rFonts w:ascii="Arial" w:hAnsi="Arial" w:cs="Arial"/>
                <w:sz w:val="16"/>
                <w:szCs w:val="16"/>
              </w:rPr>
              <w:t>Scripte</w:t>
            </w:r>
            <w:proofErr w:type="spellEnd"/>
            <w:r w:rsidRPr="0081222F">
              <w:rPr>
                <w:rFonts w:ascii="Arial" w:hAnsi="Arial" w:cs="Arial"/>
                <w:sz w:val="16"/>
                <w:szCs w:val="16"/>
              </w:rPr>
              <w:t>, WEB-API, mehrstufig, ...)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DBDB" w:themeFill="accent2" w:themeFillTint="33"/>
          </w:tcPr>
          <w:p w:rsidRPr="0081222F" w:rsidR="007B7468" w:rsidP="007B7468" w:rsidRDefault="007B7468" w14:paraId="69AEF5CE" w14:textId="0C4AC7E9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="00351836">
              <w:rPr>
                <w:rFonts w:ascii="Arial" w:hAnsi="Arial" w:cs="Arial"/>
                <w:sz w:val="16"/>
                <w:szCs w:val="16"/>
              </w:rPr>
              <w:t>_</w:t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DBDB" w:themeFill="accent2" w:themeFillTint="33"/>
          </w:tcPr>
          <w:p w:rsidRPr="0081222F" w:rsidR="007B7468" w:rsidP="007B7468" w:rsidRDefault="007B7468" w14:paraId="45CEFF38" w14:textId="2BE3ED78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="00351836">
              <w:rPr>
                <w:rFonts w:ascii="Arial" w:hAnsi="Arial" w:cs="Arial"/>
                <w:sz w:val="16"/>
                <w:szCs w:val="16"/>
              </w:rPr>
              <w:t>_</w:t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</w:p>
        </w:tc>
      </w:tr>
      <w:tr w:rsidRPr="00781647" w:rsidR="00493CBE" w:rsidTr="004E37D1" w14:paraId="430EF54A" w14:textId="77777777">
        <w:trPr>
          <w:gridAfter w:val="1"/>
          <w:wAfter w:w="27" w:type="dxa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F1DD" w:themeFill="accent3" w:themeFillTint="33"/>
          </w:tcPr>
          <w:p w:rsidRPr="0081222F" w:rsidR="00493CBE" w:rsidP="007F7BBF" w:rsidRDefault="00493CBE" w14:paraId="26A3960B" w14:textId="77777777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Arial" w:hAnsi="Arial" w:cs="Arial"/>
                <w:b/>
                <w:sz w:val="16"/>
                <w:szCs w:val="16"/>
              </w:rPr>
              <w:t>MS C:</w:t>
            </w:r>
          </w:p>
          <w:p w:rsidRPr="0081222F" w:rsidR="00493CBE" w:rsidP="007F7BBF" w:rsidRDefault="00493CBE" w14:paraId="6CBFE050" w14:textId="77777777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Arial" w:hAnsi="Arial" w:cs="Arial"/>
                <w:sz w:val="16"/>
                <w:szCs w:val="16"/>
              </w:rPr>
              <w:t xml:space="preserve">Inline-Dokumentation </w:t>
            </w:r>
          </w:p>
        </w:tc>
        <w:tc>
          <w:tcPr>
            <w:tcW w:w="2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F1DD" w:themeFill="accent3" w:themeFillTint="33"/>
          </w:tcPr>
          <w:p w:rsidRPr="0081222F" w:rsidR="00493CBE" w:rsidP="007F7BBF" w:rsidRDefault="00493CBE" w14:paraId="180D3F5F" w14:textId="0E7B068A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 w:rsidR="0069573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Quellcode unklar kommentiert, Variablennamen </w:t>
            </w:r>
            <w:r w:rsidR="007C1B9F">
              <w:rPr>
                <w:rFonts w:ascii="Arial" w:hAnsi="Arial" w:cs="Arial"/>
                <w:sz w:val="16"/>
                <w:szCs w:val="16"/>
              </w:rPr>
              <w:t>nicht sprechend</w:t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Pr="0081222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 w:rsidR="0069573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Codestruktur uneinheitlich</w:t>
            </w:r>
            <w:r w:rsidR="007C1B9F">
              <w:rPr>
                <w:rFonts w:ascii="Arial" w:hAnsi="Arial" w:cs="Arial"/>
                <w:sz w:val="16"/>
                <w:szCs w:val="16"/>
              </w:rPr>
              <w:t xml:space="preserve"> /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nicht eingerückt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F1DD" w:themeFill="accent3" w:themeFillTint="33"/>
          </w:tcPr>
          <w:p w:rsidRPr="0081222F" w:rsidR="00493CBE" w:rsidP="007F7BBF" w:rsidRDefault="00493CBE" w14:paraId="4F44DEFA" w14:textId="20B69F6C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 w:rsidR="0069573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Quellcode </w:t>
            </w:r>
            <w:r w:rsidRPr="0081222F">
              <w:rPr>
                <w:rFonts w:ascii="Arial" w:hAnsi="Arial" w:cs="Arial"/>
                <w:b/>
                <w:bCs/>
                <w:sz w:val="16"/>
                <w:szCs w:val="16"/>
              </w:rPr>
              <w:t>kommentiert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(Wichtige Funktionen / Aufrufe von CL-Tools)</w:t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Pr="0081222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 w:rsidR="0069573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Struktur korrekt </w:t>
            </w:r>
            <w:r w:rsidRPr="0081222F">
              <w:rPr>
                <w:rFonts w:ascii="Arial" w:hAnsi="Arial" w:cs="Arial"/>
                <w:b/>
                <w:bCs/>
                <w:sz w:val="16"/>
                <w:szCs w:val="16"/>
              </w:rPr>
              <w:t>eingerückt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F1DD" w:themeFill="accent3" w:themeFillTint="33"/>
          </w:tcPr>
          <w:p w:rsidRPr="0081222F" w:rsidR="00493CBE" w:rsidP="007F7BBF" w:rsidRDefault="00493CBE" w14:paraId="202AF0E4" w14:textId="567EBE40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 w:rsidR="0069573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Quellcode </w:t>
            </w:r>
            <w:r w:rsidRPr="0081222F">
              <w:rPr>
                <w:rFonts w:ascii="Arial" w:hAnsi="Arial" w:cs="Arial"/>
                <w:b/>
                <w:bCs/>
                <w:sz w:val="16"/>
                <w:szCs w:val="16"/>
              </w:rPr>
              <w:t>ausführlich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und verständlich kommentiert </w:t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Pr="0081222F">
              <w:rPr>
                <w:rFonts w:ascii="Arial" w:hAnsi="Arial" w:cs="Arial"/>
                <w:sz w:val="16"/>
                <w:szCs w:val="16"/>
              </w:rPr>
              <w:t>(Header, Abschnitte, spez. Funktionen)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F1DD" w:themeFill="accent3" w:themeFillTint="33"/>
          </w:tcPr>
          <w:p w:rsidRPr="0081222F" w:rsidR="00493CBE" w:rsidP="007F7BBF" w:rsidRDefault="00493CBE" w14:paraId="2A682D07" w14:textId="6219D46E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="00351836">
              <w:rPr>
                <w:rFonts w:ascii="Arial" w:hAnsi="Arial" w:cs="Arial"/>
                <w:sz w:val="16"/>
                <w:szCs w:val="16"/>
              </w:rPr>
              <w:t>_</w:t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F1DD" w:themeFill="accent3" w:themeFillTint="33"/>
          </w:tcPr>
          <w:p w:rsidRPr="0081222F" w:rsidR="00493CBE" w:rsidP="007F7BBF" w:rsidRDefault="00493CBE" w14:paraId="799422FB" w14:textId="13F776E0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="00351836">
              <w:rPr>
                <w:rFonts w:ascii="Arial" w:hAnsi="Arial" w:cs="Arial"/>
                <w:sz w:val="16"/>
                <w:szCs w:val="16"/>
              </w:rPr>
              <w:t>_</w:t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</w:p>
        </w:tc>
      </w:tr>
      <w:tr w:rsidRPr="00781647" w:rsidR="007B7468" w:rsidTr="004E37D1" w14:paraId="2C5491F5" w14:textId="3121D798">
        <w:trPr>
          <w:gridAfter w:val="1"/>
          <w:wAfter w:w="27" w:type="dxa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F1DD" w:themeFill="accent3" w:themeFillTint="33"/>
          </w:tcPr>
          <w:p w:rsidRPr="0081222F" w:rsidR="007B7468" w:rsidP="007B7468" w:rsidRDefault="007B7468" w14:paraId="52DFCAD4" w14:textId="573D2BE7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Arial" w:hAnsi="Arial" w:cs="Arial"/>
                <w:b/>
                <w:sz w:val="16"/>
                <w:szCs w:val="16"/>
              </w:rPr>
              <w:t>MS C:</w:t>
            </w:r>
          </w:p>
          <w:p w:rsidRPr="0081222F" w:rsidR="007B7468" w:rsidP="007B7468" w:rsidRDefault="007B7468" w14:paraId="6E75062C" w14:textId="77777777">
            <w:pPr>
              <w:pStyle w:val="Listenabsatz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81222F">
              <w:rPr>
                <w:rFonts w:ascii="Arial" w:hAnsi="Arial" w:cs="Arial"/>
                <w:sz w:val="16"/>
                <w:szCs w:val="16"/>
              </w:rPr>
              <w:t>Dokumentation der Implementation</w:t>
            </w:r>
          </w:p>
        </w:tc>
        <w:tc>
          <w:tcPr>
            <w:tcW w:w="2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F1DD" w:themeFill="accent3" w:themeFillTint="33"/>
          </w:tcPr>
          <w:p w:rsidRPr="0081222F" w:rsidR="007B7468" w:rsidP="007B7468" w:rsidRDefault="007B7468" w14:paraId="1A7ABA0D" w14:textId="629EC149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 w:rsidR="0069573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Keine oder unklare Doku vorhanden</w:t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Pr="0081222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 w:rsidR="0069573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Kein(e) oder unklare(r) Testbericht / Testdaten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F1DD" w:themeFill="accent3" w:themeFillTint="33"/>
          </w:tcPr>
          <w:p w:rsidRPr="0081222F" w:rsidR="007B7468" w:rsidP="007B7468" w:rsidRDefault="007B7468" w14:paraId="71404622" w14:textId="60CF8F05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 w:rsidR="0069573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E516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81222F" w:rsidR="008E5167">
              <w:rPr>
                <w:rFonts w:ascii="Arial" w:hAnsi="Arial" w:cs="Arial"/>
                <w:b/>
                <w:sz w:val="16"/>
                <w:szCs w:val="16"/>
              </w:rPr>
              <w:t>Einfache Beschreibung</w:t>
            </w:r>
            <w:r w:rsidRPr="0081222F" w:rsidR="008E516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81222F">
              <w:rPr>
                <w:rFonts w:ascii="Arial" w:hAnsi="Arial" w:cs="Arial"/>
                <w:sz w:val="16"/>
                <w:szCs w:val="16"/>
              </w:rPr>
              <w:t>des Projekts</w:t>
            </w:r>
            <w:r w:rsidRPr="0081222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81222F">
              <w:rPr>
                <w:rFonts w:ascii="Arial" w:hAnsi="Arial" w:cs="Arial"/>
                <w:sz w:val="16"/>
                <w:szCs w:val="16"/>
              </w:rPr>
              <w:t>(README.md)</w:t>
            </w:r>
            <w:r w:rsidR="007C1B9F">
              <w:rPr>
                <w:rFonts w:ascii="Arial" w:hAnsi="Arial" w:cs="Arial"/>
                <w:sz w:val="16"/>
                <w:szCs w:val="16"/>
              </w:rPr>
              <w:br/>
            </w:r>
            <w:r w:rsidR="007C1B9F">
              <w:rPr>
                <w:rFonts w:ascii="Arial" w:hAnsi="Arial" w:cs="Arial"/>
                <w:sz w:val="16"/>
                <w:szCs w:val="16"/>
              </w:rPr>
              <w:t>(Setup &amp; Bedienung)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F1DD" w:themeFill="accent3" w:themeFillTint="33"/>
          </w:tcPr>
          <w:p w:rsidRPr="0081222F" w:rsidR="007B7468" w:rsidP="007B7468" w:rsidRDefault="007B7468" w14:paraId="49CF7625" w14:textId="77777777">
            <w:pPr>
              <w:pStyle w:val="Listenabsatz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81222F">
              <w:rPr>
                <w:rFonts w:ascii="Arial" w:hAnsi="Arial" w:cs="Arial"/>
                <w:b/>
                <w:sz w:val="16"/>
                <w:szCs w:val="16"/>
              </w:rPr>
              <w:t xml:space="preserve">Ausführliche Beschreibung </w:t>
            </w:r>
          </w:p>
          <w:p w:rsidR="00E13D94" w:rsidP="007B7468" w:rsidRDefault="007B7468" w14:paraId="7E773863" w14:textId="44A64AE6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 w:rsidR="0069573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der internen Funktionen (für Entwickler)</w:t>
            </w:r>
          </w:p>
          <w:p w:rsidRPr="0081222F" w:rsidR="007B7468" w:rsidP="007B7468" w:rsidRDefault="007B7468" w14:paraId="251B2FF8" w14:textId="3A942801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Pr="0081222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 w:rsidR="0069573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und der </w:t>
            </w:r>
            <w:r w:rsidRPr="0081222F">
              <w:rPr>
                <w:rFonts w:ascii="Arial" w:hAnsi="Arial" w:cs="Arial"/>
                <w:b/>
                <w:bCs/>
                <w:sz w:val="16"/>
                <w:szCs w:val="16"/>
              </w:rPr>
              <w:t>Installation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(Admin).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F1DD" w:themeFill="accent3" w:themeFillTint="33"/>
          </w:tcPr>
          <w:p w:rsidRPr="0081222F" w:rsidR="007B7468" w:rsidP="007B7468" w:rsidRDefault="007B7468" w14:paraId="1F0C0CD2" w14:textId="17982CF8">
            <w:pPr>
              <w:pStyle w:val="Listenabsatz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81222F">
              <w:rPr>
                <w:rFonts w:ascii="Arial" w:hAnsi="Arial" w:cs="Arial"/>
                <w:b/>
                <w:sz w:val="16"/>
                <w:szCs w:val="16"/>
              </w:rPr>
              <w:br/>
            </w:r>
            <w:r w:rsidR="00351836">
              <w:rPr>
                <w:rFonts w:ascii="Arial" w:hAnsi="Arial" w:cs="Arial"/>
                <w:b/>
                <w:sz w:val="16"/>
                <w:szCs w:val="16"/>
              </w:rPr>
              <w:t>_</w:t>
            </w:r>
            <w:r w:rsidRPr="0081222F">
              <w:rPr>
                <w:rFonts w:ascii="Arial" w:hAnsi="Arial" w:cs="Arial"/>
                <w:b/>
                <w:sz w:val="16"/>
                <w:szCs w:val="16"/>
              </w:rPr>
              <w:br/>
            </w:r>
            <w:r w:rsidRPr="0081222F">
              <w:rPr>
                <w:rFonts w:ascii="Arial" w:hAnsi="Arial" w:cs="Arial"/>
                <w:b/>
                <w:sz w:val="16"/>
                <w:szCs w:val="16"/>
              </w:rPr>
              <w:br/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F1DD" w:themeFill="accent3" w:themeFillTint="33"/>
          </w:tcPr>
          <w:p w:rsidRPr="0081222F" w:rsidR="007B7468" w:rsidP="007B7468" w:rsidRDefault="007B7468" w14:paraId="7A58AA4C" w14:textId="4401E569">
            <w:pPr>
              <w:pStyle w:val="Listenabsatz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81222F">
              <w:rPr>
                <w:rFonts w:ascii="Arial" w:hAnsi="Arial" w:cs="Arial"/>
                <w:b/>
                <w:sz w:val="16"/>
                <w:szCs w:val="16"/>
              </w:rPr>
              <w:br/>
            </w:r>
            <w:r w:rsidR="00351836">
              <w:rPr>
                <w:rFonts w:ascii="Arial" w:hAnsi="Arial" w:cs="Arial"/>
                <w:b/>
                <w:sz w:val="16"/>
                <w:szCs w:val="16"/>
              </w:rPr>
              <w:t>_</w:t>
            </w:r>
            <w:r w:rsidRPr="0081222F">
              <w:rPr>
                <w:rFonts w:ascii="Arial" w:hAnsi="Arial" w:cs="Arial"/>
                <w:b/>
                <w:sz w:val="16"/>
                <w:szCs w:val="16"/>
              </w:rPr>
              <w:br/>
            </w:r>
            <w:r w:rsidRPr="0081222F">
              <w:rPr>
                <w:rFonts w:ascii="Arial" w:hAnsi="Arial" w:cs="Arial"/>
                <w:b/>
                <w:sz w:val="16"/>
                <w:szCs w:val="16"/>
              </w:rPr>
              <w:br/>
            </w:r>
          </w:p>
        </w:tc>
      </w:tr>
      <w:tr w:rsidRPr="00C8142B" w:rsidR="007B7468" w:rsidTr="004E37D1" w14:paraId="526B5066" w14:textId="368A1BC6">
        <w:trPr>
          <w:gridAfter w:val="1"/>
          <w:wAfter w:w="27" w:type="dxa"/>
        </w:trPr>
        <w:tc>
          <w:tcPr>
            <w:tcW w:w="1951" w:type="dxa"/>
            <w:shd w:val="clear" w:color="auto" w:fill="DBE5F1" w:themeFill="accent1" w:themeFillTint="33"/>
          </w:tcPr>
          <w:p w:rsidRPr="0081222F" w:rsidR="007B7468" w:rsidP="007B7468" w:rsidRDefault="007B7468" w14:paraId="5F05814E" w14:textId="77777777">
            <w:pPr>
              <w:pStyle w:val="Listenabsatz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81222F">
              <w:rPr>
                <w:rFonts w:ascii="Arial" w:hAnsi="Arial" w:cs="Arial"/>
                <w:b/>
                <w:sz w:val="16"/>
                <w:szCs w:val="16"/>
              </w:rPr>
              <w:t>Formale Aspekte</w:t>
            </w:r>
          </w:p>
        </w:tc>
        <w:tc>
          <w:tcPr>
            <w:tcW w:w="2125" w:type="dxa"/>
            <w:shd w:val="clear" w:color="auto" w:fill="DBE5F1" w:themeFill="accent1" w:themeFillTint="33"/>
          </w:tcPr>
          <w:p w:rsidRPr="0081222F" w:rsidR="007B7468" w:rsidP="007B7468" w:rsidRDefault="007B7468" w14:paraId="713E7901" w14:textId="7F6A046D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 w:rsidR="0069573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MS A zu spät ..</w:t>
            </w:r>
          </w:p>
          <w:p w:rsidRPr="0081222F" w:rsidR="007B7468" w:rsidP="007B7468" w:rsidRDefault="007B7468" w14:paraId="04B51C3E" w14:textId="1C269DD6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 w:rsidR="0069573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MS B/C zu spät ..</w:t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Pr="0081222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 w:rsidR="0069573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Kein </w:t>
            </w:r>
            <w:proofErr w:type="spellStart"/>
            <w:r w:rsidRPr="0081222F">
              <w:rPr>
                <w:rFonts w:ascii="Arial" w:hAnsi="Arial" w:cs="Arial"/>
                <w:sz w:val="16"/>
                <w:szCs w:val="16"/>
              </w:rPr>
              <w:t>GitLab</w:t>
            </w:r>
            <w:proofErr w:type="spellEnd"/>
            <w:r w:rsidRPr="0081222F">
              <w:rPr>
                <w:rFonts w:ascii="Arial" w:hAnsi="Arial" w:cs="Arial"/>
                <w:sz w:val="16"/>
                <w:szCs w:val="16"/>
              </w:rPr>
              <w:t>-Link ...</w:t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Pr="0081222F">
              <w:rPr>
                <w:rFonts w:ascii="Arial" w:hAnsi="Arial" w:cs="Arial"/>
                <w:sz w:val="16"/>
                <w:szCs w:val="16"/>
              </w:rPr>
              <w:t>abgegeben</w:t>
            </w:r>
          </w:p>
        </w:tc>
        <w:tc>
          <w:tcPr>
            <w:tcW w:w="2267" w:type="dxa"/>
            <w:shd w:val="clear" w:color="auto" w:fill="DBE5F1" w:themeFill="accent1" w:themeFillTint="33"/>
          </w:tcPr>
          <w:p w:rsidR="007B7468" w:rsidP="007B7468" w:rsidRDefault="007B7468" w14:paraId="33093A2F" w14:textId="1081EED1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 w:rsidR="0069573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Abgabetermine </w:t>
            </w:r>
            <w:r w:rsidRPr="0081222F">
              <w:rPr>
                <w:rFonts w:ascii="Arial" w:hAnsi="Arial" w:cs="Arial"/>
                <w:b/>
                <w:bCs/>
                <w:sz w:val="16"/>
                <w:szCs w:val="16"/>
              </w:rPr>
              <w:t>eingehalten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Pr="0081222F" w:rsidR="008E5167" w:rsidP="007B7468" w:rsidRDefault="008E5167" w14:paraId="43B07540" w14:textId="77777777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Pr="0081222F" w:rsidR="007B7468" w:rsidP="007B7468" w:rsidRDefault="007B7468" w14:paraId="0409F7BE" w14:textId="63B373C2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 w:rsidR="0069573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81222F">
              <w:rPr>
                <w:rFonts w:ascii="Arial" w:hAnsi="Arial" w:cs="Arial"/>
                <w:b/>
                <w:bCs/>
                <w:sz w:val="16"/>
                <w:szCs w:val="16"/>
              </w:rPr>
              <w:t>Regelmässiges</w:t>
            </w:r>
            <w:proofErr w:type="spellEnd"/>
            <w:r w:rsidRPr="0081222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Update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auf </w:t>
            </w:r>
            <w:proofErr w:type="spellStart"/>
            <w:r w:rsidRPr="0081222F">
              <w:rPr>
                <w:rFonts w:ascii="Arial" w:hAnsi="Arial" w:cs="Arial"/>
                <w:sz w:val="16"/>
                <w:szCs w:val="16"/>
              </w:rPr>
              <w:t>GitLab</w:t>
            </w:r>
            <w:proofErr w:type="spellEnd"/>
          </w:p>
        </w:tc>
        <w:tc>
          <w:tcPr>
            <w:tcW w:w="2834" w:type="dxa"/>
            <w:shd w:val="clear" w:color="auto" w:fill="DBE5F1" w:themeFill="accent1" w:themeFillTint="33"/>
          </w:tcPr>
          <w:p w:rsidR="007C1B9F" w:rsidP="007B7468" w:rsidRDefault="007B7468" w14:paraId="01A9BE27" w14:textId="766CBD47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 w:rsidR="0069573F">
              <w:rPr>
                <w:rFonts w:ascii="Webdings" w:hAnsi="Webdings" w:eastAsia="Webdings" w:cs="Webdings"/>
                <w:sz w:val="16"/>
                <w:szCs w:val="16"/>
              </w:rPr>
              <w:t>c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81222F">
              <w:rPr>
                <w:rFonts w:ascii="Arial" w:hAnsi="Arial" w:cs="Arial"/>
                <w:b/>
                <w:bCs/>
                <w:sz w:val="16"/>
                <w:szCs w:val="16"/>
              </w:rPr>
              <w:t>Bonus</w:t>
            </w:r>
            <w:r w:rsidRPr="0081222F">
              <w:rPr>
                <w:rFonts w:ascii="Arial" w:hAnsi="Arial" w:cs="Arial"/>
                <w:sz w:val="16"/>
                <w:szCs w:val="16"/>
              </w:rPr>
              <w:t xml:space="preserve"> für:</w:t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Pr="0081222F">
              <w:rPr>
                <w:rFonts w:ascii="Arial" w:hAnsi="Arial" w:cs="Arial"/>
                <w:sz w:val="16"/>
                <w:szCs w:val="16"/>
              </w:rPr>
              <w:t>- Projektablauf protokolliert</w:t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="00493CBE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297BAD">
              <w:rPr>
                <w:rFonts w:ascii="Arial" w:hAnsi="Arial" w:cs="Arial"/>
                <w:sz w:val="16"/>
                <w:szCs w:val="16"/>
              </w:rPr>
              <w:t>Zeitbonus</w:t>
            </w:r>
          </w:p>
          <w:p w:rsidRPr="0081222F" w:rsidR="007B7468" w:rsidP="007B7468" w:rsidRDefault="007C1B9F" w14:paraId="0D71DF43" w14:textId="100DDB47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297BAD">
              <w:rPr>
                <w:rFonts w:ascii="Arial" w:hAnsi="Arial" w:cs="Arial"/>
                <w:sz w:val="16"/>
                <w:szCs w:val="16"/>
              </w:rPr>
              <w:t>Engagement</w:t>
            </w:r>
            <w:r w:rsidRPr="0081222F" w:rsidR="007B7468">
              <w:rPr>
                <w:rFonts w:ascii="Arial" w:hAnsi="Arial" w:cs="Arial"/>
                <w:sz w:val="16"/>
                <w:szCs w:val="16"/>
              </w:rPr>
              <w:br/>
            </w:r>
            <w:r w:rsidRPr="0081222F" w:rsidR="007B7468">
              <w:rPr>
                <w:rFonts w:ascii="Arial" w:hAnsi="Arial" w:cs="Arial"/>
                <w:sz w:val="16"/>
                <w:szCs w:val="16"/>
              </w:rPr>
              <w:t>- ...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:rsidRPr="0081222F" w:rsidR="007B7468" w:rsidP="007B7468" w:rsidRDefault="007B7468" w14:paraId="648EB965" w14:textId="17CAB348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="00351836">
              <w:rPr>
                <w:rFonts w:ascii="Arial" w:hAnsi="Arial" w:cs="Arial"/>
                <w:sz w:val="16"/>
                <w:szCs w:val="16"/>
              </w:rPr>
              <w:t>_</w:t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</w:p>
        </w:tc>
        <w:tc>
          <w:tcPr>
            <w:tcW w:w="567" w:type="dxa"/>
            <w:shd w:val="clear" w:color="auto" w:fill="DBE5F1" w:themeFill="accent1" w:themeFillTint="33"/>
          </w:tcPr>
          <w:p w:rsidRPr="0081222F" w:rsidR="007B7468" w:rsidP="007B7468" w:rsidRDefault="007B7468" w14:paraId="6B583FA3" w14:textId="564C853B">
            <w:pPr>
              <w:pStyle w:val="Listenabsatz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="00351836">
              <w:rPr>
                <w:rFonts w:ascii="Arial" w:hAnsi="Arial" w:cs="Arial"/>
                <w:sz w:val="16"/>
                <w:szCs w:val="16"/>
              </w:rPr>
              <w:t>_</w:t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  <w:r w:rsidRPr="0081222F">
              <w:rPr>
                <w:rFonts w:ascii="Arial" w:hAnsi="Arial" w:cs="Arial"/>
                <w:sz w:val="16"/>
                <w:szCs w:val="16"/>
              </w:rPr>
              <w:br/>
            </w:r>
          </w:p>
        </w:tc>
      </w:tr>
      <w:tr w:rsidRPr="00781647" w:rsidR="004E37D1" w:rsidTr="004E37D1" w14:paraId="5AC181BD" w14:textId="5CB20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ook w:val="01E0" w:firstRow="1" w:lastRow="1" w:firstColumn="1" w:lastColumn="1" w:noHBand="0" w:noVBand="0"/>
        </w:tblPrEx>
        <w:trPr>
          <w:trHeight w:val="637"/>
        </w:trPr>
        <w:tc>
          <w:tcPr>
            <w:tcW w:w="6343" w:type="dxa"/>
            <w:gridSpan w:val="3"/>
            <w:tcBorders>
              <w:right w:val="single" w:color="auto" w:sz="18" w:space="0"/>
            </w:tcBorders>
          </w:tcPr>
          <w:p w:rsidRPr="0081222F" w:rsidR="004E37D1" w:rsidP="007B7468" w:rsidRDefault="004E37D1" w14:paraId="74ACA9D7" w14:textId="77777777">
            <w:pPr>
              <w:rPr>
                <w:b/>
                <w:i/>
                <w:sz w:val="16"/>
                <w:szCs w:val="16"/>
              </w:rPr>
            </w:pPr>
            <w:r w:rsidRPr="0081222F">
              <w:rPr>
                <w:b/>
                <w:i/>
                <w:sz w:val="16"/>
                <w:szCs w:val="16"/>
              </w:rPr>
              <w:t xml:space="preserve">Total Einzel Note </w:t>
            </w:r>
            <w:r w:rsidRPr="0081222F">
              <w:rPr>
                <w:i/>
                <w:sz w:val="16"/>
                <w:szCs w:val="16"/>
              </w:rPr>
              <w:t>(auf Zehntel gerundet)</w:t>
            </w:r>
          </w:p>
        </w:tc>
        <w:tc>
          <w:tcPr>
            <w:tcW w:w="3401" w:type="dxa"/>
            <w:gridSpan w:val="2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auto"/>
          </w:tcPr>
          <w:p w:rsidRPr="004E37D1" w:rsidR="004E37D1" w:rsidP="004E37D1" w:rsidRDefault="004E37D1" w14:paraId="1EFC93DF" w14:textId="4A68BF98">
            <w:pPr>
              <w:jc w:val="right"/>
              <w:rPr>
                <w:b/>
                <w:color w:val="FF0000"/>
                <w:sz w:val="20"/>
                <w:lang w:eastAsia="de-DE"/>
              </w:rPr>
            </w:pPr>
            <w:r>
              <w:rPr>
                <w:b/>
                <w:color w:val="FF0000"/>
                <w:sz w:val="20"/>
                <w:lang w:eastAsia="de-DE"/>
              </w:rPr>
              <w:t>=</w:t>
            </w:r>
          </w:p>
        </w:tc>
        <w:tc>
          <w:tcPr>
            <w:tcW w:w="594" w:type="dxa"/>
            <w:gridSpan w:val="2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</w:tcPr>
          <w:p w:rsidRPr="004E37D1" w:rsidR="004E37D1" w:rsidP="007B7468" w:rsidRDefault="004E37D1" w14:paraId="34ABACE0" w14:textId="05CB06BC">
            <w:pPr>
              <w:rPr>
                <w:b/>
                <w:color w:val="FF0000"/>
                <w:sz w:val="20"/>
                <w:lang w:eastAsia="de-DE"/>
              </w:rPr>
            </w:pPr>
            <w:r>
              <w:rPr>
                <w:b/>
                <w:color w:val="FF0000"/>
                <w:sz w:val="20"/>
                <w:lang w:eastAsia="de-DE"/>
              </w:rPr>
              <w:t>=</w:t>
            </w:r>
          </w:p>
        </w:tc>
      </w:tr>
      <w:tr w:rsidRPr="00F64835" w:rsidR="004E37D1" w:rsidTr="004E37D1" w14:paraId="3BC90F72" w14:textId="4F5CE9EC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Look w:val="01E0" w:firstRow="1" w:lastRow="1" w:firstColumn="1" w:lastColumn="1" w:noHBand="0" w:noVBand="0"/>
        </w:tblPrEx>
        <w:trPr>
          <w:trHeight w:val="948"/>
        </w:trPr>
        <w:tc>
          <w:tcPr>
            <w:tcW w:w="9744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 w:rsidRPr="00F64835" w:rsidR="004E37D1" w:rsidP="007B7468" w:rsidRDefault="004E37D1" w14:paraId="1E602AFF" w14:textId="77777777">
            <w:pPr>
              <w:rPr>
                <w:b/>
                <w:i/>
              </w:rPr>
            </w:pPr>
            <w:r w:rsidRPr="00F64835">
              <w:rPr>
                <w:b/>
                <w:i/>
              </w:rPr>
              <w:t xml:space="preserve">Bemerkungen Expert/in: </w:t>
            </w:r>
          </w:p>
          <w:p w:rsidR="004E37D1" w:rsidP="007B7468" w:rsidRDefault="004E37D1" w14:paraId="4E584364" w14:textId="77777777">
            <w:pPr>
              <w:rPr>
                <w:i/>
                <w:sz w:val="22"/>
                <w:szCs w:val="18"/>
                <w:lang w:eastAsia="de-DE"/>
              </w:rPr>
            </w:pPr>
            <w:r w:rsidRPr="00F64835">
              <w:rPr>
                <w:i/>
                <w:sz w:val="16"/>
                <w:szCs w:val="16"/>
              </w:rPr>
              <w:t>Bei der Beurteilung ist das Nichterreichen der minimalen Anforderungen (</w:t>
            </w:r>
            <w:r>
              <w:rPr>
                <w:i/>
                <w:sz w:val="16"/>
                <w:szCs w:val="16"/>
              </w:rPr>
              <w:t>N</w:t>
            </w:r>
            <w:r w:rsidRPr="00F64835">
              <w:rPr>
                <w:i/>
                <w:sz w:val="16"/>
                <w:szCs w:val="16"/>
              </w:rPr>
              <w:t>ote &lt; 4) zu begründen.</w:t>
            </w:r>
            <w:r w:rsidRPr="002821F5">
              <w:rPr>
                <w:i/>
                <w:sz w:val="22"/>
                <w:szCs w:val="18"/>
                <w:lang w:eastAsia="de-DE"/>
              </w:rPr>
              <w:t xml:space="preserve"> </w:t>
            </w:r>
          </w:p>
          <w:p w:rsidRPr="002821F5" w:rsidR="004E37D1" w:rsidP="007B7468" w:rsidRDefault="004E37D1" w14:paraId="2DB67B4A" w14:textId="5B39AABF">
            <w:pPr>
              <w:rPr>
                <w:i/>
                <w:sz w:val="16"/>
                <w:szCs w:val="11"/>
                <w:lang w:eastAsia="de-DE"/>
              </w:rPr>
            </w:pPr>
            <w:r w:rsidRPr="002821F5">
              <w:rPr>
                <w:i/>
                <w:sz w:val="16"/>
                <w:szCs w:val="11"/>
                <w:lang w:eastAsia="de-DE"/>
              </w:rPr>
              <w:t>*) Wenn nur ein gemeinsames Programm abgegeben wird!</w:t>
            </w:r>
          </w:p>
          <w:p w:rsidRPr="00630E4C" w:rsidR="004E37D1" w:rsidP="007B7468" w:rsidRDefault="004E37D1" w14:paraId="6A5E394C" w14:textId="4CA49455">
            <w:pPr>
              <w:rPr>
                <w:i/>
                <w:sz w:val="16"/>
                <w:szCs w:val="16"/>
              </w:rPr>
            </w:pPr>
          </w:p>
        </w:tc>
        <w:tc>
          <w:tcPr>
            <w:tcW w:w="594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 w:rsidRPr="00F64835" w:rsidR="004E37D1" w:rsidP="007B7468" w:rsidRDefault="004E37D1" w14:paraId="3A86EACF" w14:textId="77777777">
            <w:pPr>
              <w:rPr>
                <w:b/>
                <w:i/>
              </w:rPr>
            </w:pPr>
          </w:p>
        </w:tc>
      </w:tr>
    </w:tbl>
    <w:p w:rsidR="002367C0" w:rsidP="00D47E1D" w:rsidRDefault="002367C0" w14:paraId="35DD8E33" w14:textId="67DE5258">
      <w:pPr>
        <w:spacing w:before="0" w:after="0"/>
        <w:rPr>
          <w:b/>
          <w:sz w:val="28"/>
          <w:szCs w:val="28"/>
          <w:lang w:eastAsia="de-DE"/>
        </w:rPr>
      </w:pPr>
    </w:p>
    <w:sectPr w:rsidR="002367C0" w:rsidSect="008044A6">
      <w:headerReference w:type="default" r:id="rId9"/>
      <w:footerReference w:type="default" r:id="rId10"/>
      <w:pgSz w:w="11906" w:h="16838" w:orient="portrait" w:code="9"/>
      <w:pgMar w:top="1243" w:right="1134" w:bottom="1213" w:left="1418" w:header="585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7C27" w:rsidRDefault="00BF7C27" w14:paraId="4A80FE46" w14:textId="77777777">
      <w:r>
        <w:separator/>
      </w:r>
    </w:p>
  </w:endnote>
  <w:endnote w:type="continuationSeparator" w:id="0">
    <w:p w:rsidR="00BF7C27" w:rsidRDefault="00BF7C27" w14:paraId="272F276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D202F" w:rsidR="00DB6140" w:rsidP="0023049B" w:rsidRDefault="0054683E" w14:paraId="1618FF46" w14:textId="670C734A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TIME \@ "d. MMMM yyyy" </w:instrText>
    </w:r>
    <w:r>
      <w:rPr>
        <w:sz w:val="16"/>
        <w:szCs w:val="16"/>
      </w:rPr>
      <w:fldChar w:fldCharType="separate"/>
    </w:r>
    <w:r w:rsidR="00D47E1D">
      <w:rPr>
        <w:noProof/>
        <w:sz w:val="16"/>
        <w:szCs w:val="16"/>
      </w:rPr>
      <w:t>23. Juni 2023</w:t>
    </w:r>
    <w:r>
      <w:rPr>
        <w:sz w:val="16"/>
        <w:szCs w:val="16"/>
      </w:rPr>
      <w:fldChar w:fldCharType="end"/>
    </w:r>
    <w:r w:rsidRPr="008D202F" w:rsidR="00DB6140">
      <w:rPr>
        <w:sz w:val="16"/>
        <w:szCs w:val="16"/>
      </w:rPr>
      <w:tab/>
    </w:r>
    <w:r w:rsidRPr="008D202F" w:rsidR="00DB6140">
      <w:rPr>
        <w:sz w:val="16"/>
        <w:szCs w:val="16"/>
      </w:rPr>
      <w:t xml:space="preserve">Seite </w:t>
    </w:r>
    <w:r w:rsidRPr="008D202F" w:rsidR="00DB6140">
      <w:rPr>
        <w:rStyle w:val="Seitenzahl"/>
        <w:sz w:val="16"/>
        <w:szCs w:val="16"/>
      </w:rPr>
      <w:fldChar w:fldCharType="begin"/>
    </w:r>
    <w:r w:rsidRPr="008D202F" w:rsidR="00DB6140">
      <w:rPr>
        <w:rStyle w:val="Seitenzahl"/>
        <w:sz w:val="16"/>
        <w:szCs w:val="16"/>
      </w:rPr>
      <w:instrText xml:space="preserve"> PAGE </w:instrText>
    </w:r>
    <w:r w:rsidRPr="008D202F" w:rsidR="00DB6140">
      <w:rPr>
        <w:rStyle w:val="Seitenzahl"/>
        <w:sz w:val="16"/>
        <w:szCs w:val="16"/>
      </w:rPr>
      <w:fldChar w:fldCharType="separate"/>
    </w:r>
    <w:r w:rsidR="00405698">
      <w:rPr>
        <w:rStyle w:val="Seitenzahl"/>
        <w:noProof/>
        <w:sz w:val="16"/>
        <w:szCs w:val="16"/>
      </w:rPr>
      <w:t>2</w:t>
    </w:r>
    <w:r w:rsidRPr="008D202F" w:rsidR="00DB6140">
      <w:rPr>
        <w:rStyle w:val="Seitenzahl"/>
        <w:sz w:val="16"/>
        <w:szCs w:val="16"/>
      </w:rPr>
      <w:fldChar w:fldCharType="end"/>
    </w:r>
    <w:r w:rsidRPr="008D202F" w:rsidR="00DB6140">
      <w:rPr>
        <w:rStyle w:val="Seitenzahl"/>
        <w:sz w:val="16"/>
        <w:szCs w:val="16"/>
      </w:rPr>
      <w:t xml:space="preserve"> von </w:t>
    </w:r>
    <w:r w:rsidRPr="008D202F" w:rsidR="00DB6140">
      <w:rPr>
        <w:rStyle w:val="Seitenzahl"/>
        <w:sz w:val="16"/>
        <w:szCs w:val="16"/>
      </w:rPr>
      <w:fldChar w:fldCharType="begin"/>
    </w:r>
    <w:r w:rsidRPr="008D202F" w:rsidR="00DB6140">
      <w:rPr>
        <w:rStyle w:val="Seitenzahl"/>
        <w:sz w:val="16"/>
        <w:szCs w:val="16"/>
      </w:rPr>
      <w:instrText xml:space="preserve"> NUMPAGES </w:instrText>
    </w:r>
    <w:r w:rsidRPr="008D202F" w:rsidR="00DB6140">
      <w:rPr>
        <w:rStyle w:val="Seitenzahl"/>
        <w:sz w:val="16"/>
        <w:szCs w:val="16"/>
      </w:rPr>
      <w:fldChar w:fldCharType="separate"/>
    </w:r>
    <w:r w:rsidR="00405698">
      <w:rPr>
        <w:rStyle w:val="Seitenzahl"/>
        <w:noProof/>
        <w:sz w:val="16"/>
        <w:szCs w:val="16"/>
      </w:rPr>
      <w:t>6</w:t>
    </w:r>
    <w:r w:rsidRPr="008D202F" w:rsidR="00DB6140">
      <w:rPr>
        <w:rStyle w:val="Seitenzahl"/>
        <w:sz w:val="16"/>
        <w:szCs w:val="16"/>
      </w:rPr>
      <w:fldChar w:fldCharType="end"/>
    </w:r>
  </w:p>
  <w:p w:rsidRPr="008D202F" w:rsidR="00DB6140" w:rsidP="0023049B" w:rsidRDefault="00DB6140" w14:paraId="5805EA28" w14:textId="77777777">
    <w:pPr>
      <w:pStyle w:val="Fusszeile-2"/>
      <w:rPr>
        <w:sz w:val="16"/>
        <w:szCs w:val="16"/>
      </w:rPr>
    </w:pPr>
    <w:r w:rsidRPr="008D202F">
      <w:rPr>
        <w:sz w:val="16"/>
        <w:szCs w:val="16"/>
      </w:rPr>
      <w:t>TBZ Technische Berufsschule Zürich</w:t>
    </w:r>
  </w:p>
  <w:p w:rsidRPr="008D202F" w:rsidR="00DB6140" w:rsidP="0023049B" w:rsidRDefault="00DB6140" w14:paraId="75F4F68A" w14:textId="77777777">
    <w:pPr>
      <w:pStyle w:val="Fuzeil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7C27" w:rsidRDefault="00BF7C27" w14:paraId="28DA55A9" w14:textId="77777777">
      <w:r>
        <w:separator/>
      </w:r>
    </w:p>
  </w:footnote>
  <w:footnote w:type="continuationSeparator" w:id="0">
    <w:p w:rsidR="00BF7C27" w:rsidRDefault="00BF7C27" w14:paraId="4FCA7CB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6140" w:rsidP="0023049B" w:rsidRDefault="00563B65" w14:paraId="2AD6F280" w14:textId="726AB813">
    <w:pPr>
      <w:pStyle w:val="Kopfzeile"/>
      <w:tabs>
        <w:tab w:val="left" w:pos="2268"/>
      </w:tabs>
    </w:pPr>
    <w:r>
      <w:t>M</w:t>
    </w:r>
    <w:r w:rsidR="006102F0">
      <w:t>122</w:t>
    </w:r>
    <w:r w:rsidRPr="002844A4" w:rsidR="00DB6140">
      <w:tab/>
    </w:r>
    <w:r w:rsidR="00DB6140">
      <w:t>Abläufe automatisieren</w:t>
    </w:r>
    <w:r w:rsidR="008044A6">
      <w:t xml:space="preserve"> </w:t>
    </w:r>
    <w:r w:rsidR="00B6780E">
      <w:t>LB</w:t>
    </w:r>
    <w:r w:rsidR="006102F0">
      <w:t>2</w:t>
    </w:r>
    <w:r w:rsidR="00B6780E">
      <w:t xml:space="preserve"> </w:t>
    </w:r>
    <w:r w:rsidR="00DB6140">
      <w:t>Projekt</w:t>
    </w:r>
    <w:r w:rsidR="00D07754">
      <w:t>arbeit und B</w:t>
    </w:r>
    <w:r w:rsidR="00E94504">
      <w:t>ewertung</w:t>
    </w:r>
    <w:r w:rsidR="000F6905">
      <w:t xml:space="preserve"> </w:t>
    </w:r>
    <w:r w:rsidR="00405698">
      <w:t>V</w:t>
    </w:r>
    <w:r>
      <w:t>1.</w:t>
    </w:r>
    <w:r w:rsidR="0097780B">
      <w:t>1</w:t>
    </w:r>
  </w:p>
  <w:p w:rsidRPr="008044A6" w:rsidR="00563B65" w:rsidP="0023049B" w:rsidRDefault="00563B65" w14:paraId="012E49DA" w14:textId="77777777">
    <w:pPr>
      <w:pStyle w:val="Kopfzeile"/>
      <w:tabs>
        <w:tab w:val="left" w:pos="226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15016E4E"/>
    <w:multiLevelType w:val="hybridMultilevel"/>
    <w:tmpl w:val="E160A064"/>
    <w:lvl w:ilvl="0" w:tplc="0807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hint="default" w:ascii="Wingdings" w:hAnsi="Wingdings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hint="default" w:ascii="Wingdings" w:hAnsi="Wingdings"/>
      </w:rPr>
    </w:lvl>
  </w:abstractNum>
  <w:abstractNum w:abstractNumId="3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hint="default" w:ascii="Times New Roman" w:hAnsi="Times New Roman" w:cs="Times New Roman"/>
      </w:rPr>
    </w:lvl>
  </w:abstractNum>
  <w:abstractNum w:abstractNumId="10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116F1B"/>
    <w:multiLevelType w:val="hybridMultilevel"/>
    <w:tmpl w:val="608C2EE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124084815">
    <w:abstractNumId w:val="2"/>
  </w:num>
  <w:num w:numId="2" w16cid:durableId="564296825">
    <w:abstractNumId w:val="14"/>
  </w:num>
  <w:num w:numId="3" w16cid:durableId="1757246901">
    <w:abstractNumId w:val="7"/>
  </w:num>
  <w:num w:numId="4" w16cid:durableId="1628196670">
    <w:abstractNumId w:val="13"/>
  </w:num>
  <w:num w:numId="5" w16cid:durableId="1037972691">
    <w:abstractNumId w:val="13"/>
  </w:num>
  <w:num w:numId="6" w16cid:durableId="415175378">
    <w:abstractNumId w:val="10"/>
  </w:num>
  <w:num w:numId="7" w16cid:durableId="9188288">
    <w:abstractNumId w:val="4"/>
  </w:num>
  <w:num w:numId="8" w16cid:durableId="1926987012">
    <w:abstractNumId w:val="9"/>
  </w:num>
  <w:num w:numId="9" w16cid:durableId="1214655025">
    <w:abstractNumId w:val="8"/>
  </w:num>
  <w:num w:numId="10" w16cid:durableId="1459302989">
    <w:abstractNumId w:val="6"/>
  </w:num>
  <w:num w:numId="11" w16cid:durableId="1148277576">
    <w:abstractNumId w:val="0"/>
  </w:num>
  <w:num w:numId="12" w16cid:durableId="262307743">
    <w:abstractNumId w:val="11"/>
  </w:num>
  <w:num w:numId="13" w16cid:durableId="2055159013">
    <w:abstractNumId w:val="5"/>
  </w:num>
  <w:num w:numId="14" w16cid:durableId="1162699749">
    <w:abstractNumId w:val="12"/>
  </w:num>
  <w:num w:numId="15" w16cid:durableId="2000112906">
    <w:abstractNumId w:val="3"/>
  </w:num>
  <w:num w:numId="16" w16cid:durableId="49959397">
    <w:abstractNumId w:val="15"/>
  </w:num>
  <w:num w:numId="17" w16cid:durableId="162006639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82"/>
  <w:activeWritingStyle w:lang="de-CH" w:vendorID="6" w:dllVersion="2" w:checkStyle="1" w:appName="MSWord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07887"/>
    <w:rsid w:val="00012340"/>
    <w:rsid w:val="000126C2"/>
    <w:rsid w:val="00012C41"/>
    <w:rsid w:val="00015493"/>
    <w:rsid w:val="00024DCC"/>
    <w:rsid w:val="00034FFC"/>
    <w:rsid w:val="00035303"/>
    <w:rsid w:val="00041AF8"/>
    <w:rsid w:val="0004783A"/>
    <w:rsid w:val="00052F87"/>
    <w:rsid w:val="000537FC"/>
    <w:rsid w:val="0005633F"/>
    <w:rsid w:val="00056B93"/>
    <w:rsid w:val="00057A81"/>
    <w:rsid w:val="00061476"/>
    <w:rsid w:val="000621AB"/>
    <w:rsid w:val="000663EE"/>
    <w:rsid w:val="00077D8B"/>
    <w:rsid w:val="00081737"/>
    <w:rsid w:val="00083486"/>
    <w:rsid w:val="00091097"/>
    <w:rsid w:val="00095EF5"/>
    <w:rsid w:val="000A3AA0"/>
    <w:rsid w:val="000A6F13"/>
    <w:rsid w:val="000A7714"/>
    <w:rsid w:val="000A7E6B"/>
    <w:rsid w:val="000B7321"/>
    <w:rsid w:val="000C33B3"/>
    <w:rsid w:val="000C6BDD"/>
    <w:rsid w:val="000C6C48"/>
    <w:rsid w:val="000D091B"/>
    <w:rsid w:val="000D19E3"/>
    <w:rsid w:val="000D2892"/>
    <w:rsid w:val="000D3617"/>
    <w:rsid w:val="000D5209"/>
    <w:rsid w:val="000D6550"/>
    <w:rsid w:val="000E1AEE"/>
    <w:rsid w:val="000E7A85"/>
    <w:rsid w:val="000F0FC0"/>
    <w:rsid w:val="000F6905"/>
    <w:rsid w:val="00107042"/>
    <w:rsid w:val="00116ABE"/>
    <w:rsid w:val="001179BF"/>
    <w:rsid w:val="0012232C"/>
    <w:rsid w:val="00123E74"/>
    <w:rsid w:val="001246FA"/>
    <w:rsid w:val="00130D47"/>
    <w:rsid w:val="00132F3E"/>
    <w:rsid w:val="00133235"/>
    <w:rsid w:val="00133E9C"/>
    <w:rsid w:val="00140272"/>
    <w:rsid w:val="00151AB6"/>
    <w:rsid w:val="00153214"/>
    <w:rsid w:val="00161A36"/>
    <w:rsid w:val="00167F9A"/>
    <w:rsid w:val="001701E8"/>
    <w:rsid w:val="001709F5"/>
    <w:rsid w:val="00171D50"/>
    <w:rsid w:val="001726E7"/>
    <w:rsid w:val="001748D6"/>
    <w:rsid w:val="00180D75"/>
    <w:rsid w:val="0018554E"/>
    <w:rsid w:val="001864DD"/>
    <w:rsid w:val="00186B56"/>
    <w:rsid w:val="00186FD1"/>
    <w:rsid w:val="00187FFB"/>
    <w:rsid w:val="00191B2E"/>
    <w:rsid w:val="001922D7"/>
    <w:rsid w:val="00194FF4"/>
    <w:rsid w:val="00195488"/>
    <w:rsid w:val="00195965"/>
    <w:rsid w:val="001A5283"/>
    <w:rsid w:val="001B0A42"/>
    <w:rsid w:val="001B5318"/>
    <w:rsid w:val="001B5652"/>
    <w:rsid w:val="001B6DF6"/>
    <w:rsid w:val="001C4D69"/>
    <w:rsid w:val="001C6CBE"/>
    <w:rsid w:val="001D2439"/>
    <w:rsid w:val="001D4710"/>
    <w:rsid w:val="001E0FC9"/>
    <w:rsid w:val="001E2F9C"/>
    <w:rsid w:val="001F00FE"/>
    <w:rsid w:val="001F15DA"/>
    <w:rsid w:val="001F4571"/>
    <w:rsid w:val="001F6688"/>
    <w:rsid w:val="0020411A"/>
    <w:rsid w:val="0020474E"/>
    <w:rsid w:val="00207BAC"/>
    <w:rsid w:val="00210251"/>
    <w:rsid w:val="00213C16"/>
    <w:rsid w:val="00215387"/>
    <w:rsid w:val="00217F1E"/>
    <w:rsid w:val="00222122"/>
    <w:rsid w:val="00225719"/>
    <w:rsid w:val="0023049B"/>
    <w:rsid w:val="00231595"/>
    <w:rsid w:val="0023431F"/>
    <w:rsid w:val="002354AA"/>
    <w:rsid w:val="002367C0"/>
    <w:rsid w:val="002415CD"/>
    <w:rsid w:val="00247D2E"/>
    <w:rsid w:val="002506B9"/>
    <w:rsid w:val="0025391C"/>
    <w:rsid w:val="002608BF"/>
    <w:rsid w:val="00265CFD"/>
    <w:rsid w:val="00266422"/>
    <w:rsid w:val="00275223"/>
    <w:rsid w:val="00276B03"/>
    <w:rsid w:val="002821F5"/>
    <w:rsid w:val="002838B5"/>
    <w:rsid w:val="00284968"/>
    <w:rsid w:val="00285179"/>
    <w:rsid w:val="00285A8C"/>
    <w:rsid w:val="00291973"/>
    <w:rsid w:val="002922E2"/>
    <w:rsid w:val="00292AF3"/>
    <w:rsid w:val="00293059"/>
    <w:rsid w:val="00297BAD"/>
    <w:rsid w:val="002A17D0"/>
    <w:rsid w:val="002A5671"/>
    <w:rsid w:val="002A73E7"/>
    <w:rsid w:val="002C55B7"/>
    <w:rsid w:val="002D6E1B"/>
    <w:rsid w:val="002D73FC"/>
    <w:rsid w:val="002E3C78"/>
    <w:rsid w:val="002E4611"/>
    <w:rsid w:val="002F4A80"/>
    <w:rsid w:val="002F544D"/>
    <w:rsid w:val="002F6011"/>
    <w:rsid w:val="00300DED"/>
    <w:rsid w:val="00321001"/>
    <w:rsid w:val="00323C30"/>
    <w:rsid w:val="00325DAB"/>
    <w:rsid w:val="0033068F"/>
    <w:rsid w:val="003364B4"/>
    <w:rsid w:val="00337E19"/>
    <w:rsid w:val="003427B2"/>
    <w:rsid w:val="00342D08"/>
    <w:rsid w:val="003432D2"/>
    <w:rsid w:val="00351836"/>
    <w:rsid w:val="003525B1"/>
    <w:rsid w:val="0035474E"/>
    <w:rsid w:val="00354B6C"/>
    <w:rsid w:val="003664FE"/>
    <w:rsid w:val="00366ECF"/>
    <w:rsid w:val="00370744"/>
    <w:rsid w:val="00373A96"/>
    <w:rsid w:val="00377339"/>
    <w:rsid w:val="003809F6"/>
    <w:rsid w:val="00383007"/>
    <w:rsid w:val="00387617"/>
    <w:rsid w:val="00396CFD"/>
    <w:rsid w:val="003B098B"/>
    <w:rsid w:val="003B556B"/>
    <w:rsid w:val="003C175D"/>
    <w:rsid w:val="003C1CA4"/>
    <w:rsid w:val="003C27DE"/>
    <w:rsid w:val="003C5E66"/>
    <w:rsid w:val="003D2324"/>
    <w:rsid w:val="003D2A4A"/>
    <w:rsid w:val="003D2F7D"/>
    <w:rsid w:val="003D4990"/>
    <w:rsid w:val="003D54DD"/>
    <w:rsid w:val="003D7586"/>
    <w:rsid w:val="003E5105"/>
    <w:rsid w:val="003F2703"/>
    <w:rsid w:val="00405698"/>
    <w:rsid w:val="00410330"/>
    <w:rsid w:val="00424347"/>
    <w:rsid w:val="00426AA9"/>
    <w:rsid w:val="004305BB"/>
    <w:rsid w:val="0043469E"/>
    <w:rsid w:val="00434FBB"/>
    <w:rsid w:val="0044174C"/>
    <w:rsid w:val="00445289"/>
    <w:rsid w:val="004479FE"/>
    <w:rsid w:val="00452B6F"/>
    <w:rsid w:val="0045339A"/>
    <w:rsid w:val="00456473"/>
    <w:rsid w:val="00460C06"/>
    <w:rsid w:val="00460CEB"/>
    <w:rsid w:val="00460D20"/>
    <w:rsid w:val="0046419C"/>
    <w:rsid w:val="004647CA"/>
    <w:rsid w:val="00464ECE"/>
    <w:rsid w:val="004708A4"/>
    <w:rsid w:val="004742FC"/>
    <w:rsid w:val="00474C0E"/>
    <w:rsid w:val="004752D6"/>
    <w:rsid w:val="004834FA"/>
    <w:rsid w:val="00483701"/>
    <w:rsid w:val="0049196A"/>
    <w:rsid w:val="00493CBE"/>
    <w:rsid w:val="00496436"/>
    <w:rsid w:val="004A31E8"/>
    <w:rsid w:val="004A5C46"/>
    <w:rsid w:val="004A627C"/>
    <w:rsid w:val="004A6E5B"/>
    <w:rsid w:val="004B0BBA"/>
    <w:rsid w:val="004B2168"/>
    <w:rsid w:val="004B5C00"/>
    <w:rsid w:val="004B7D8E"/>
    <w:rsid w:val="004C5C6A"/>
    <w:rsid w:val="004D254C"/>
    <w:rsid w:val="004D2D30"/>
    <w:rsid w:val="004D43BB"/>
    <w:rsid w:val="004E37D1"/>
    <w:rsid w:val="004E45D9"/>
    <w:rsid w:val="004E57A9"/>
    <w:rsid w:val="004F5056"/>
    <w:rsid w:val="00501E64"/>
    <w:rsid w:val="00505B0B"/>
    <w:rsid w:val="00527417"/>
    <w:rsid w:val="005332D4"/>
    <w:rsid w:val="0053407A"/>
    <w:rsid w:val="00535A6B"/>
    <w:rsid w:val="00540174"/>
    <w:rsid w:val="005404F4"/>
    <w:rsid w:val="00540BD3"/>
    <w:rsid w:val="00543F17"/>
    <w:rsid w:val="00545146"/>
    <w:rsid w:val="0054683E"/>
    <w:rsid w:val="005477DE"/>
    <w:rsid w:val="00555BDC"/>
    <w:rsid w:val="00556899"/>
    <w:rsid w:val="005615C3"/>
    <w:rsid w:val="00563B65"/>
    <w:rsid w:val="005857E5"/>
    <w:rsid w:val="0059290A"/>
    <w:rsid w:val="005A644A"/>
    <w:rsid w:val="005A7785"/>
    <w:rsid w:val="005A7C5A"/>
    <w:rsid w:val="005B1B04"/>
    <w:rsid w:val="005B268E"/>
    <w:rsid w:val="005B3239"/>
    <w:rsid w:val="005B5753"/>
    <w:rsid w:val="005B6DFF"/>
    <w:rsid w:val="005C14C5"/>
    <w:rsid w:val="005C2076"/>
    <w:rsid w:val="005C2ACC"/>
    <w:rsid w:val="005C5878"/>
    <w:rsid w:val="005C600B"/>
    <w:rsid w:val="005D3715"/>
    <w:rsid w:val="005D768A"/>
    <w:rsid w:val="005D7EBF"/>
    <w:rsid w:val="005E0B4E"/>
    <w:rsid w:val="005E4D96"/>
    <w:rsid w:val="005F2940"/>
    <w:rsid w:val="005F468C"/>
    <w:rsid w:val="005F77D7"/>
    <w:rsid w:val="0060555E"/>
    <w:rsid w:val="00606718"/>
    <w:rsid w:val="006102F0"/>
    <w:rsid w:val="00611041"/>
    <w:rsid w:val="00611B14"/>
    <w:rsid w:val="00612DF1"/>
    <w:rsid w:val="00615440"/>
    <w:rsid w:val="00615C3A"/>
    <w:rsid w:val="00621B0A"/>
    <w:rsid w:val="0062467C"/>
    <w:rsid w:val="00626160"/>
    <w:rsid w:val="00630E4C"/>
    <w:rsid w:val="00631DDC"/>
    <w:rsid w:val="00633FF7"/>
    <w:rsid w:val="0063501B"/>
    <w:rsid w:val="006369DA"/>
    <w:rsid w:val="00641887"/>
    <w:rsid w:val="006420A4"/>
    <w:rsid w:val="00642484"/>
    <w:rsid w:val="006433D0"/>
    <w:rsid w:val="0066326C"/>
    <w:rsid w:val="0066468C"/>
    <w:rsid w:val="00666338"/>
    <w:rsid w:val="0067166E"/>
    <w:rsid w:val="00682369"/>
    <w:rsid w:val="0068326B"/>
    <w:rsid w:val="00684726"/>
    <w:rsid w:val="00685242"/>
    <w:rsid w:val="00685BB9"/>
    <w:rsid w:val="006936A7"/>
    <w:rsid w:val="0069573F"/>
    <w:rsid w:val="006964FC"/>
    <w:rsid w:val="006A0FEA"/>
    <w:rsid w:val="006A3524"/>
    <w:rsid w:val="006A3F0B"/>
    <w:rsid w:val="006A4630"/>
    <w:rsid w:val="006A4CBF"/>
    <w:rsid w:val="006B1B78"/>
    <w:rsid w:val="006B418E"/>
    <w:rsid w:val="006B7E9D"/>
    <w:rsid w:val="006C0437"/>
    <w:rsid w:val="006C2A53"/>
    <w:rsid w:val="006C4B97"/>
    <w:rsid w:val="006C5808"/>
    <w:rsid w:val="006C5BDE"/>
    <w:rsid w:val="006C605B"/>
    <w:rsid w:val="006D1368"/>
    <w:rsid w:val="006D178C"/>
    <w:rsid w:val="006D4D46"/>
    <w:rsid w:val="006E14BA"/>
    <w:rsid w:val="006E4269"/>
    <w:rsid w:val="006E4891"/>
    <w:rsid w:val="006F3EE7"/>
    <w:rsid w:val="006F6222"/>
    <w:rsid w:val="00701E89"/>
    <w:rsid w:val="00723CAE"/>
    <w:rsid w:val="007276AC"/>
    <w:rsid w:val="00731616"/>
    <w:rsid w:val="00732585"/>
    <w:rsid w:val="007407E0"/>
    <w:rsid w:val="00743947"/>
    <w:rsid w:val="00743ACC"/>
    <w:rsid w:val="00752DAF"/>
    <w:rsid w:val="00757129"/>
    <w:rsid w:val="007578B4"/>
    <w:rsid w:val="007616A6"/>
    <w:rsid w:val="00762724"/>
    <w:rsid w:val="0076290A"/>
    <w:rsid w:val="00766B62"/>
    <w:rsid w:val="00781647"/>
    <w:rsid w:val="00785541"/>
    <w:rsid w:val="00793BCF"/>
    <w:rsid w:val="00794B33"/>
    <w:rsid w:val="00797144"/>
    <w:rsid w:val="007A39AD"/>
    <w:rsid w:val="007A5B7F"/>
    <w:rsid w:val="007B0FBE"/>
    <w:rsid w:val="007B6FC0"/>
    <w:rsid w:val="007B7468"/>
    <w:rsid w:val="007C1B9F"/>
    <w:rsid w:val="007C5B77"/>
    <w:rsid w:val="007C72CF"/>
    <w:rsid w:val="007E1AC7"/>
    <w:rsid w:val="007E6786"/>
    <w:rsid w:val="007F1671"/>
    <w:rsid w:val="007F2B13"/>
    <w:rsid w:val="007F5D6A"/>
    <w:rsid w:val="008044A6"/>
    <w:rsid w:val="008052A2"/>
    <w:rsid w:val="0081222F"/>
    <w:rsid w:val="00812908"/>
    <w:rsid w:val="00825508"/>
    <w:rsid w:val="008260E9"/>
    <w:rsid w:val="00834746"/>
    <w:rsid w:val="0084462A"/>
    <w:rsid w:val="00846F37"/>
    <w:rsid w:val="00847535"/>
    <w:rsid w:val="008513E9"/>
    <w:rsid w:val="008568EC"/>
    <w:rsid w:val="00861849"/>
    <w:rsid w:val="00863E2E"/>
    <w:rsid w:val="008676DE"/>
    <w:rsid w:val="00870936"/>
    <w:rsid w:val="00872218"/>
    <w:rsid w:val="008733A0"/>
    <w:rsid w:val="00874B94"/>
    <w:rsid w:val="00874DA4"/>
    <w:rsid w:val="00877AA6"/>
    <w:rsid w:val="00883324"/>
    <w:rsid w:val="0088711E"/>
    <w:rsid w:val="00887237"/>
    <w:rsid w:val="008954FC"/>
    <w:rsid w:val="008A1A5C"/>
    <w:rsid w:val="008A5379"/>
    <w:rsid w:val="008B0056"/>
    <w:rsid w:val="008B68B3"/>
    <w:rsid w:val="008C0A9C"/>
    <w:rsid w:val="008C1342"/>
    <w:rsid w:val="008C3D2B"/>
    <w:rsid w:val="008C7A3C"/>
    <w:rsid w:val="008D202F"/>
    <w:rsid w:val="008D3ACE"/>
    <w:rsid w:val="008D5314"/>
    <w:rsid w:val="008D55D8"/>
    <w:rsid w:val="008D5E55"/>
    <w:rsid w:val="008D645D"/>
    <w:rsid w:val="008D7D24"/>
    <w:rsid w:val="008E38C7"/>
    <w:rsid w:val="008E5167"/>
    <w:rsid w:val="008E5A27"/>
    <w:rsid w:val="008F086B"/>
    <w:rsid w:val="008F3F48"/>
    <w:rsid w:val="008F487D"/>
    <w:rsid w:val="008F6DEF"/>
    <w:rsid w:val="00902E9D"/>
    <w:rsid w:val="00905C23"/>
    <w:rsid w:val="009063A1"/>
    <w:rsid w:val="009068B6"/>
    <w:rsid w:val="009107B6"/>
    <w:rsid w:val="00911735"/>
    <w:rsid w:val="00912EC7"/>
    <w:rsid w:val="00915B89"/>
    <w:rsid w:val="00930E85"/>
    <w:rsid w:val="00935424"/>
    <w:rsid w:val="009418B7"/>
    <w:rsid w:val="009443BA"/>
    <w:rsid w:val="00944C81"/>
    <w:rsid w:val="0095272F"/>
    <w:rsid w:val="0095493B"/>
    <w:rsid w:val="009571A4"/>
    <w:rsid w:val="009572FA"/>
    <w:rsid w:val="00965F54"/>
    <w:rsid w:val="0097270F"/>
    <w:rsid w:val="009753C3"/>
    <w:rsid w:val="00976260"/>
    <w:rsid w:val="00976C8C"/>
    <w:rsid w:val="0097780B"/>
    <w:rsid w:val="00980972"/>
    <w:rsid w:val="0098450B"/>
    <w:rsid w:val="0098577F"/>
    <w:rsid w:val="00990547"/>
    <w:rsid w:val="0099094D"/>
    <w:rsid w:val="00991B67"/>
    <w:rsid w:val="00994979"/>
    <w:rsid w:val="00994C5F"/>
    <w:rsid w:val="009A20A2"/>
    <w:rsid w:val="009A519D"/>
    <w:rsid w:val="009A58AF"/>
    <w:rsid w:val="009B12EB"/>
    <w:rsid w:val="009B4DF6"/>
    <w:rsid w:val="009D6AC2"/>
    <w:rsid w:val="009D76C7"/>
    <w:rsid w:val="009E797B"/>
    <w:rsid w:val="009F06CE"/>
    <w:rsid w:val="00A01502"/>
    <w:rsid w:val="00A03496"/>
    <w:rsid w:val="00A13CF5"/>
    <w:rsid w:val="00A14DDD"/>
    <w:rsid w:val="00A213C3"/>
    <w:rsid w:val="00A32188"/>
    <w:rsid w:val="00A359F6"/>
    <w:rsid w:val="00A44D45"/>
    <w:rsid w:val="00A4509F"/>
    <w:rsid w:val="00A47CE8"/>
    <w:rsid w:val="00A54B6E"/>
    <w:rsid w:val="00A61488"/>
    <w:rsid w:val="00A62E15"/>
    <w:rsid w:val="00A63473"/>
    <w:rsid w:val="00A65F6B"/>
    <w:rsid w:val="00A66480"/>
    <w:rsid w:val="00A70578"/>
    <w:rsid w:val="00A7265E"/>
    <w:rsid w:val="00A83BCD"/>
    <w:rsid w:val="00A903F8"/>
    <w:rsid w:val="00A9183E"/>
    <w:rsid w:val="00A94299"/>
    <w:rsid w:val="00A94409"/>
    <w:rsid w:val="00A97860"/>
    <w:rsid w:val="00AA72E3"/>
    <w:rsid w:val="00AB1EB4"/>
    <w:rsid w:val="00AB2306"/>
    <w:rsid w:val="00AB5A13"/>
    <w:rsid w:val="00AB7C99"/>
    <w:rsid w:val="00AC0F44"/>
    <w:rsid w:val="00AC4225"/>
    <w:rsid w:val="00AC6FDE"/>
    <w:rsid w:val="00AC77C0"/>
    <w:rsid w:val="00AD17E6"/>
    <w:rsid w:val="00AD29B6"/>
    <w:rsid w:val="00AD3172"/>
    <w:rsid w:val="00AD64A1"/>
    <w:rsid w:val="00AE0C2A"/>
    <w:rsid w:val="00AE3901"/>
    <w:rsid w:val="00AE42FF"/>
    <w:rsid w:val="00AE4F0E"/>
    <w:rsid w:val="00AE758A"/>
    <w:rsid w:val="00AF2E40"/>
    <w:rsid w:val="00B020D4"/>
    <w:rsid w:val="00B138BB"/>
    <w:rsid w:val="00B16DA3"/>
    <w:rsid w:val="00B211D6"/>
    <w:rsid w:val="00B2181B"/>
    <w:rsid w:val="00B2598D"/>
    <w:rsid w:val="00B35160"/>
    <w:rsid w:val="00B371E7"/>
    <w:rsid w:val="00B407BA"/>
    <w:rsid w:val="00B46D24"/>
    <w:rsid w:val="00B52B5E"/>
    <w:rsid w:val="00B56D1E"/>
    <w:rsid w:val="00B57455"/>
    <w:rsid w:val="00B62244"/>
    <w:rsid w:val="00B62DBD"/>
    <w:rsid w:val="00B6780E"/>
    <w:rsid w:val="00B80156"/>
    <w:rsid w:val="00B818C5"/>
    <w:rsid w:val="00B902AC"/>
    <w:rsid w:val="00BA0AEA"/>
    <w:rsid w:val="00BA18D2"/>
    <w:rsid w:val="00BA2517"/>
    <w:rsid w:val="00BA25D9"/>
    <w:rsid w:val="00BA2C5A"/>
    <w:rsid w:val="00BA7ABF"/>
    <w:rsid w:val="00BB0A13"/>
    <w:rsid w:val="00BB3A2A"/>
    <w:rsid w:val="00BB3D51"/>
    <w:rsid w:val="00BB7FB4"/>
    <w:rsid w:val="00BD1453"/>
    <w:rsid w:val="00BD3661"/>
    <w:rsid w:val="00BD613D"/>
    <w:rsid w:val="00BD6493"/>
    <w:rsid w:val="00BE61F9"/>
    <w:rsid w:val="00BF1096"/>
    <w:rsid w:val="00BF313E"/>
    <w:rsid w:val="00BF51D4"/>
    <w:rsid w:val="00BF609B"/>
    <w:rsid w:val="00BF7C27"/>
    <w:rsid w:val="00C06C43"/>
    <w:rsid w:val="00C06E0B"/>
    <w:rsid w:val="00C11364"/>
    <w:rsid w:val="00C13932"/>
    <w:rsid w:val="00C15401"/>
    <w:rsid w:val="00C201B5"/>
    <w:rsid w:val="00C2492E"/>
    <w:rsid w:val="00C27BB4"/>
    <w:rsid w:val="00C319C6"/>
    <w:rsid w:val="00C33FD5"/>
    <w:rsid w:val="00C3548C"/>
    <w:rsid w:val="00C5072D"/>
    <w:rsid w:val="00C51852"/>
    <w:rsid w:val="00C53E35"/>
    <w:rsid w:val="00C55324"/>
    <w:rsid w:val="00C55E3E"/>
    <w:rsid w:val="00C65DB5"/>
    <w:rsid w:val="00C716FD"/>
    <w:rsid w:val="00C8064D"/>
    <w:rsid w:val="00C8142B"/>
    <w:rsid w:val="00C847E0"/>
    <w:rsid w:val="00C87068"/>
    <w:rsid w:val="00C877FE"/>
    <w:rsid w:val="00C90A65"/>
    <w:rsid w:val="00C93114"/>
    <w:rsid w:val="00C93E68"/>
    <w:rsid w:val="00C96AFA"/>
    <w:rsid w:val="00CA11E0"/>
    <w:rsid w:val="00CA3283"/>
    <w:rsid w:val="00CA401E"/>
    <w:rsid w:val="00CA7765"/>
    <w:rsid w:val="00CB1311"/>
    <w:rsid w:val="00CC4403"/>
    <w:rsid w:val="00CD0832"/>
    <w:rsid w:val="00CD2D5D"/>
    <w:rsid w:val="00CD3F5B"/>
    <w:rsid w:val="00CD4305"/>
    <w:rsid w:val="00CD6956"/>
    <w:rsid w:val="00CD6B82"/>
    <w:rsid w:val="00CE1998"/>
    <w:rsid w:val="00CE6CCC"/>
    <w:rsid w:val="00CF319C"/>
    <w:rsid w:val="00D00B81"/>
    <w:rsid w:val="00D026BF"/>
    <w:rsid w:val="00D0314F"/>
    <w:rsid w:val="00D07754"/>
    <w:rsid w:val="00D13982"/>
    <w:rsid w:val="00D172E8"/>
    <w:rsid w:val="00D204E4"/>
    <w:rsid w:val="00D20543"/>
    <w:rsid w:val="00D22D0B"/>
    <w:rsid w:val="00D25779"/>
    <w:rsid w:val="00D26789"/>
    <w:rsid w:val="00D30E3A"/>
    <w:rsid w:val="00D34801"/>
    <w:rsid w:val="00D34F73"/>
    <w:rsid w:val="00D35D45"/>
    <w:rsid w:val="00D372D2"/>
    <w:rsid w:val="00D40496"/>
    <w:rsid w:val="00D47E1D"/>
    <w:rsid w:val="00D61996"/>
    <w:rsid w:val="00D63BDF"/>
    <w:rsid w:val="00D6492F"/>
    <w:rsid w:val="00D6581D"/>
    <w:rsid w:val="00D706F5"/>
    <w:rsid w:val="00D76466"/>
    <w:rsid w:val="00D86698"/>
    <w:rsid w:val="00D91B4D"/>
    <w:rsid w:val="00D94A2B"/>
    <w:rsid w:val="00DA4F93"/>
    <w:rsid w:val="00DB1338"/>
    <w:rsid w:val="00DB6140"/>
    <w:rsid w:val="00DB66EC"/>
    <w:rsid w:val="00DB6E0F"/>
    <w:rsid w:val="00DB742B"/>
    <w:rsid w:val="00DC3F8B"/>
    <w:rsid w:val="00DC5D57"/>
    <w:rsid w:val="00DD11A1"/>
    <w:rsid w:val="00DD1B64"/>
    <w:rsid w:val="00DD4061"/>
    <w:rsid w:val="00DD67CB"/>
    <w:rsid w:val="00DE29AF"/>
    <w:rsid w:val="00DF2912"/>
    <w:rsid w:val="00DF6003"/>
    <w:rsid w:val="00E02E12"/>
    <w:rsid w:val="00E05D9E"/>
    <w:rsid w:val="00E06091"/>
    <w:rsid w:val="00E116E9"/>
    <w:rsid w:val="00E1258D"/>
    <w:rsid w:val="00E139A2"/>
    <w:rsid w:val="00E13D94"/>
    <w:rsid w:val="00E21FA2"/>
    <w:rsid w:val="00E21FA6"/>
    <w:rsid w:val="00E223EB"/>
    <w:rsid w:val="00E239E2"/>
    <w:rsid w:val="00E247F0"/>
    <w:rsid w:val="00E268AF"/>
    <w:rsid w:val="00E30AC3"/>
    <w:rsid w:val="00E31BB0"/>
    <w:rsid w:val="00E36476"/>
    <w:rsid w:val="00E37630"/>
    <w:rsid w:val="00E428CB"/>
    <w:rsid w:val="00E4294A"/>
    <w:rsid w:val="00E46B65"/>
    <w:rsid w:val="00E46C3D"/>
    <w:rsid w:val="00E4780A"/>
    <w:rsid w:val="00E551C9"/>
    <w:rsid w:val="00E61FDB"/>
    <w:rsid w:val="00E62A54"/>
    <w:rsid w:val="00E62D70"/>
    <w:rsid w:val="00E72639"/>
    <w:rsid w:val="00E7270F"/>
    <w:rsid w:val="00E750C6"/>
    <w:rsid w:val="00E75B98"/>
    <w:rsid w:val="00E8206B"/>
    <w:rsid w:val="00E84DC1"/>
    <w:rsid w:val="00E85733"/>
    <w:rsid w:val="00E94504"/>
    <w:rsid w:val="00E95C96"/>
    <w:rsid w:val="00EC0B05"/>
    <w:rsid w:val="00EC0BC9"/>
    <w:rsid w:val="00ED2CA4"/>
    <w:rsid w:val="00EE04AF"/>
    <w:rsid w:val="00EE0E08"/>
    <w:rsid w:val="00EE3EF4"/>
    <w:rsid w:val="00EF12F6"/>
    <w:rsid w:val="00EF3264"/>
    <w:rsid w:val="00EF6CA3"/>
    <w:rsid w:val="00EF7318"/>
    <w:rsid w:val="00F1010A"/>
    <w:rsid w:val="00F1083A"/>
    <w:rsid w:val="00F1266C"/>
    <w:rsid w:val="00F162B5"/>
    <w:rsid w:val="00F2550E"/>
    <w:rsid w:val="00F26827"/>
    <w:rsid w:val="00F2717D"/>
    <w:rsid w:val="00F30286"/>
    <w:rsid w:val="00F32FA1"/>
    <w:rsid w:val="00F337FE"/>
    <w:rsid w:val="00F37280"/>
    <w:rsid w:val="00F4065C"/>
    <w:rsid w:val="00F419EC"/>
    <w:rsid w:val="00F43097"/>
    <w:rsid w:val="00F5690A"/>
    <w:rsid w:val="00F56EC0"/>
    <w:rsid w:val="00F5764E"/>
    <w:rsid w:val="00F57AB0"/>
    <w:rsid w:val="00F67C39"/>
    <w:rsid w:val="00F67FCB"/>
    <w:rsid w:val="00F75655"/>
    <w:rsid w:val="00F761BD"/>
    <w:rsid w:val="00F77D6A"/>
    <w:rsid w:val="00F80E75"/>
    <w:rsid w:val="00F82AAF"/>
    <w:rsid w:val="00F90228"/>
    <w:rsid w:val="00FA4B77"/>
    <w:rsid w:val="00FA513C"/>
    <w:rsid w:val="00FA555E"/>
    <w:rsid w:val="00FA75AF"/>
    <w:rsid w:val="00FB1908"/>
    <w:rsid w:val="00FB4A22"/>
    <w:rsid w:val="00FB6409"/>
    <w:rsid w:val="00FB6C0D"/>
    <w:rsid w:val="00FC1401"/>
    <w:rsid w:val="00FC269C"/>
    <w:rsid w:val="00FC26F1"/>
    <w:rsid w:val="00FC6ED5"/>
    <w:rsid w:val="00FD11BD"/>
    <w:rsid w:val="00FD16B3"/>
    <w:rsid w:val="00FD5180"/>
    <w:rsid w:val="00FE5D0E"/>
    <w:rsid w:val="00FE76B1"/>
    <w:rsid w:val="00FF07C1"/>
    <w:rsid w:val="00FF5DA3"/>
    <w:rsid w:val="2AAC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5D45DC82"/>
  <w14:defaultImageDpi w14:val="300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Standard" w:default="1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qFormat/>
    <w:pPr>
      <w:keepNext/>
      <w:pageBreakBefore/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2844A4"/>
    <w:pPr>
      <w:keepNext/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pPr>
      <w:keepNext/>
      <w:outlineLvl w:val="2"/>
    </w:pPr>
  </w:style>
  <w:style w:type="paragraph" w:styleId="berschrift4">
    <w:name w:val="heading 4"/>
    <w:basedOn w:val="Standard"/>
    <w:next w:val="Standard"/>
    <w:qFormat/>
    <w:pPr>
      <w:keepNext/>
      <w:outlineLvl w:val="3"/>
    </w:pPr>
    <w:rPr>
      <w:i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120"/>
    </w:pPr>
  </w:style>
  <w:style w:type="paragraph" w:styleId="Tabellenkopf" w:customStyle="1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styleId="Tabelleneintrag" w:customStyle="1">
    <w:name w:val="Tabelleneintrag"/>
    <w:basedOn w:val="Standard"/>
    <w:rPr>
      <w:sz w:val="22"/>
    </w:rPr>
  </w:style>
  <w:style w:type="paragraph" w:styleId="Dazwischen" w:customStyle="1">
    <w:name w:val="Dazwischen"/>
    <w:basedOn w:val="Standard"/>
    <w:next w:val="Standard"/>
    <w:pPr>
      <w:spacing w:before="0" w:after="0"/>
    </w:pPr>
    <w:rPr>
      <w:sz w:val="16"/>
    </w:rPr>
  </w:style>
  <w:style w:type="paragraph" w:styleId="Fusszeile-2" w:customStyle="1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styleId="Kopfzeile-2" w:customStyle="1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elleneintragrot" w:customStyle="1">
    <w:name w:val="Tabelleneintrag rot"/>
    <w:basedOn w:val="Tabelleneintrag"/>
    <w:rsid w:val="002844A4"/>
    <w:rPr>
      <w:color w:val="FF0000"/>
    </w:rPr>
  </w:style>
  <w:style w:type="paragraph" w:styleId="Lauftext" w:customStyle="1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styleId="TUe2num" w:customStyle="1">
    <w:name w:val="T_Ue2_num"/>
    <w:basedOn w:val="Standard"/>
    <w:rsid w:val="002506B9"/>
    <w:pPr>
      <w:numPr>
        <w:numId w:val="4"/>
      </w:numPr>
    </w:pPr>
  </w:style>
  <w:style w:type="paragraph" w:styleId="Formatvorlage" w:customStyle="1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styleId="FootnoteCharacters" w:customStyle="1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styleId="TableContents" w:customStyle="1">
    <w:name w:val="Table Contents"/>
    <w:basedOn w:val="Standard"/>
    <w:rsid w:val="00CA7765"/>
    <w:pPr>
      <w:suppressLineNumbers/>
    </w:pPr>
    <w:rPr>
      <w:sz w:val="22"/>
    </w:rPr>
  </w:style>
  <w:style w:type="paragraph" w:styleId="Sprechblasentext">
    <w:name w:val="Balloon Text"/>
    <w:basedOn w:val="Standard"/>
    <w:link w:val="SprechblasentextZchn"/>
    <w:rsid w:val="00A83BCD"/>
    <w:pPr>
      <w:spacing w:before="0" w:after="0"/>
    </w:pPr>
    <w:rPr>
      <w:rFonts w:ascii="Tahoma" w:hAnsi="Tahoma" w:cs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rsid w:val="00A83BCD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3407A"/>
    <w:pPr>
      <w:spacing w:before="0" w:after="200"/>
      <w:ind w:left="720"/>
      <w:contextualSpacing/>
    </w:pPr>
    <w:rPr>
      <w:rFonts w:ascii="Cambria" w:hAnsi="Cambria" w:eastAsia="Cambria"/>
      <w:lang w:val="de-DE" w:eastAsia="en-US"/>
    </w:rPr>
  </w:style>
  <w:style w:type="paragraph" w:styleId="TextkrperTabelle" w:customStyle="1">
    <w:name w:val="Textkörper Tabelle"/>
    <w:basedOn w:val="Textkrper"/>
    <w:rsid w:val="00285A8C"/>
    <w:pPr>
      <w:keepNext/>
      <w:spacing w:before="40" w:after="40"/>
      <w:ind w:left="2268"/>
    </w:pPr>
    <w:rPr>
      <w:bCs/>
      <w:iCs/>
    </w:rPr>
  </w:style>
  <w:style w:type="character" w:styleId="berschrift2Zchn" w:customStyle="1">
    <w:name w:val="Überschrift 2 Zchn"/>
    <w:basedOn w:val="Absatz-Standardschriftart"/>
    <w:link w:val="berschrift2"/>
    <w:rsid w:val="006964FC"/>
    <w:rPr>
      <w:rFonts w:ascii="Arial" w:hAnsi="Arial"/>
      <w:b/>
      <w:sz w:val="24"/>
      <w:lang w:val="de-CH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07754"/>
    <w:pPr>
      <w:spacing w:before="0" w:after="0"/>
    </w:pPr>
    <w:rPr>
      <w:rFonts w:ascii="Times New Roman" w:hAnsi="Times New Roman"/>
      <w:szCs w:val="24"/>
    </w:rPr>
  </w:style>
  <w:style w:type="character" w:styleId="DokumentstrukturZchn" w:customStyle="1">
    <w:name w:val="Dokumentstruktur Zchn"/>
    <w:basedOn w:val="Absatz-Standardschriftart"/>
    <w:link w:val="Dokumentstruktur"/>
    <w:uiPriority w:val="99"/>
    <w:semiHidden/>
    <w:rsid w:val="00D07754"/>
    <w:rPr>
      <w:sz w:val="24"/>
      <w:szCs w:val="24"/>
      <w:lang w:val="de-CH" w:eastAsia="de-CH"/>
    </w:rPr>
  </w:style>
  <w:style w:type="character" w:styleId="TextkrperZchn" w:customStyle="1">
    <w:name w:val="Textkörper Zchn"/>
    <w:basedOn w:val="Absatz-Standardschriftart"/>
    <w:link w:val="Textkrper"/>
    <w:rsid w:val="009D6AC2"/>
    <w:rPr>
      <w:rFonts w:ascii="Arial" w:hAnsi="Arial"/>
      <w:sz w:val="24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434FBB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434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lab.com/-/ide/project/ch-tbz-it/Stud/m122/tree/main/-/10_Projekte_LB2/" TargetMode="External" Id="rId8" /><Relationship Type="http://schemas.openxmlformats.org/officeDocument/2006/relationships/customXml" Target="../customXml/item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../customXml/item3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57DEE5BCAAA44793B0166FF1EF47D7" ma:contentTypeVersion="13" ma:contentTypeDescription="Create a new document." ma:contentTypeScope="" ma:versionID="6fe5c6fe805dde5082681097ee31c846">
  <xsd:schema xmlns:xsd="http://www.w3.org/2001/XMLSchema" xmlns:xs="http://www.w3.org/2001/XMLSchema" xmlns:p="http://schemas.microsoft.com/office/2006/metadata/properties" xmlns:ns2="781aea2d-10e0-4ee3-884b-add8d5bc0221" xmlns:ns3="9d05811c-d03a-4781-95bb-5954497aed9b" targetNamespace="http://schemas.microsoft.com/office/2006/metadata/properties" ma:root="true" ma:fieldsID="0b521a3834f4340d3a91b1276264f4d8" ns2:_="" ns3:_="">
    <xsd:import namespace="781aea2d-10e0-4ee3-884b-add8d5bc0221"/>
    <xsd:import namespace="9d05811c-d03a-4781-95bb-5954497aed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aea2d-10e0-4ee3-884b-add8d5bc02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9d28bce8-62e5-4cc2-9b6d-793cae0c54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5811c-d03a-4781-95bb-5954497aed9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ae0fb2d-fe19-491c-a479-3f5411f226e0}" ma:internalName="TaxCatchAll" ma:showField="CatchAllData" ma:web="9d05811c-d03a-4781-95bb-5954497aed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d05811c-d03a-4781-95bb-5954497aed9b" xsi:nil="true"/>
    <lcf76f155ced4ddcb4097134ff3c332f xmlns="781aea2d-10e0-4ee3-884b-add8d5bc022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094405B-1D1F-2D45-97A5-A9372CB6C4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F69E8C-EC53-4039-B2D6-0441C8FEC4FC}"/>
</file>

<file path=customXml/itemProps3.xml><?xml version="1.0" encoding="utf-8"?>
<ds:datastoreItem xmlns:ds="http://schemas.openxmlformats.org/officeDocument/2006/customXml" ds:itemID="{AAB04466-16EC-4857-9B8B-FC36A3C31A61}"/>
</file>

<file path=customXml/itemProps4.xml><?xml version="1.0" encoding="utf-8"?>
<ds:datastoreItem xmlns:ds="http://schemas.openxmlformats.org/officeDocument/2006/customXml" ds:itemID="{FD5F3046-DAF9-4DCE-AF3B-B4A46332F2C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X:\- Z-Dokumente Ugo\2 0 0 5\Martin Saxer Juni 2005\Wechseldatenträger (E)\Entwicklung_MKNW\Formatvorlagen\KNW_Loesungsblaetter_2005-06-10.dot</ap:Template>
  <ap:Application>Microsoft Word for the web</ap:Application>
  <ap:DocSecurity>0</ap:DocSecurity>
  <ap:ScaleCrop>false</ap:ScaleCrop>
  <ap:Company>Professional Services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Widmer Joerg</cp:lastModifiedBy>
  <cp:revision>330</cp:revision>
  <cp:lastPrinted>2009-03-27T11:23:00Z</cp:lastPrinted>
  <dcterms:created xsi:type="dcterms:W3CDTF">2015-08-26T20:37:00Z</dcterms:created>
  <dcterms:modified xsi:type="dcterms:W3CDTF">2024-04-18T08:10:13Z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  <property fmtid="{D5CDD505-2E9C-101B-9397-08002B2CF9AE}" pid="90" name="ContentTypeId">
    <vt:lpwstr>0x0101001D57DEE5BCAAA44793B0166FF1EF47D7</vt:lpwstr>
  </property>
  <property fmtid="{D5CDD505-2E9C-101B-9397-08002B2CF9AE}" pid="91" name="MediaServiceImageTags">
    <vt:lpwstr/>
  </property>
</Properties>
</file>